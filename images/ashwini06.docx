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780"/>
        <w:gridCol w:w="452"/>
        <w:gridCol w:w="3642"/>
        <w:gridCol w:w="6029"/>
        <w:gridCol w:w="391"/>
        <w:gridCol w:w="608"/>
      </w:tblGrid>
      <w:tr w:rsidR="00F91753" w:rsidRPr="00BC2D89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320ECB">
            <w:pPr>
              <w:rPr>
                <w:rFonts w:asciiTheme="majorHAnsi" w:hAnsiTheme="majorHAnsi"/>
              </w:rPr>
            </w:pPr>
          </w:p>
        </w:tc>
      </w:tr>
      <w:tr w:rsidR="00657672" w:rsidRPr="00BC2D89" w:rsidTr="00212AFF">
        <w:trPr>
          <w:trHeight w:val="18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1E5794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</w:tr>
      <w:tr w:rsidR="00657672" w:rsidRPr="00BC2D89" w:rsidTr="00F3411C">
        <w:trPr>
          <w:trHeight w:val="783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Pr="00BC2D89" w:rsidRDefault="00261E7B" w:rsidP="005A3E0B">
            <w:pPr>
              <w:pStyle w:val="Title"/>
              <w:rPr>
                <w:noProof/>
              </w:rPr>
            </w:pPr>
            <w:r w:rsidRPr="00BC2D89">
              <w:rPr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132F93CF" wp14:editId="234639C1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0CF7B77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BC2D89">
              <w:t xml:space="preserve"> </w:t>
            </w:r>
            <w:r w:rsidR="00F1510F" w:rsidRPr="00BC2D89">
              <w:rPr>
                <w:sz w:val="36"/>
                <w:szCs w:val="36"/>
              </w:rPr>
              <w:t>AShwini Laxman Pawar</w:t>
            </w:r>
            <w:r w:rsidRPr="00BC2D89">
              <w:rPr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58225483" wp14:editId="381116A8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C59CA30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:rsidR="00B62B99" w:rsidRPr="00BC2D89" w:rsidRDefault="00B62B99" w:rsidP="005A3E0B">
            <w:pPr>
              <w:pStyle w:val="Subtitle"/>
              <w:rPr>
                <w:rFonts w:asciiTheme="majorHAnsi" w:hAnsiTheme="majorHAnsi"/>
              </w:rPr>
            </w:pP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</w:tr>
      <w:tr w:rsidR="00657672" w:rsidRPr="00BC2D89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BC2D89" w:rsidRDefault="004A4C74" w:rsidP="005A3E0B">
            <w:pPr>
              <w:rPr>
                <w:rFonts w:asciiTheme="majorHAnsi" w:hAnsiTheme="majorHAnsi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BC2D89" w:rsidRDefault="004A4C74" w:rsidP="005A3E0B">
            <w:pPr>
              <w:rPr>
                <w:rFonts w:asciiTheme="majorHAnsi" w:hAnsiTheme="majorHAnsi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BC2D89" w:rsidRDefault="004A4C74" w:rsidP="001E5794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BC2D89" w:rsidRDefault="004A4C74" w:rsidP="005A3E0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BC2D89" w:rsidRDefault="004A4C74" w:rsidP="005A3E0B">
            <w:pPr>
              <w:rPr>
                <w:rFonts w:asciiTheme="majorHAnsi" w:hAnsiTheme="majorHAnsi"/>
              </w:rPr>
            </w:pPr>
          </w:p>
        </w:tc>
      </w:tr>
      <w:tr w:rsidR="00F91753" w:rsidRPr="00BC2D89" w:rsidTr="00F3411C">
        <w:trPr>
          <w:trHeight w:val="16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BC2D89" w:rsidRDefault="00F91753" w:rsidP="005A3E0B">
            <w:pPr>
              <w:rPr>
                <w:rFonts w:asciiTheme="majorHAnsi" w:hAnsiTheme="majorHAnsi"/>
              </w:rPr>
            </w:pPr>
          </w:p>
        </w:tc>
      </w:tr>
      <w:tr w:rsidR="00BC2D89" w:rsidRPr="00BC2D89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0263B10E638A49119174878B0884F6E1"/>
              </w:placeholder>
              <w:temporary/>
              <w:showingPlcHdr/>
            </w:sdtPr>
            <w:sdtEndPr/>
            <w:sdtContent>
              <w:p w:rsidR="00792D43" w:rsidRPr="00BC2D89" w:rsidRDefault="00FF673C" w:rsidP="00F53B71">
                <w:pPr>
                  <w:pStyle w:val="Heading1"/>
                  <w:outlineLvl w:val="0"/>
                </w:pPr>
                <w:r w:rsidRPr="00BC2D89">
                  <w:t>CONTACT</w:t>
                </w:r>
              </w:p>
            </w:sdtContent>
          </w:sdt>
          <w:p w:rsidR="00657672" w:rsidRDefault="003E1692" w:rsidP="00F53B71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029F088C" wp14:editId="2A178A59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6C588BF0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57672" w:rsidRDefault="00657672" w:rsidP="00F53B71">
            <w:pPr>
              <w:pStyle w:val="NoSpacing"/>
              <w:rPr>
                <w:rFonts w:asciiTheme="majorHAnsi" w:hAnsiTheme="majorHAnsi"/>
              </w:rPr>
            </w:pPr>
          </w:p>
          <w:p w:rsidR="00DE120F" w:rsidRDefault="00657672" w:rsidP="00657672">
            <w:pPr>
              <w:pStyle w:val="Contact"/>
              <w:framePr w:wrap="auto" w:vAnchor="margin" w:xAlign="left" w:yAlign="inline"/>
              <w:numPr>
                <w:ilvl w:val="0"/>
                <w:numId w:val="19"/>
              </w:numPr>
              <w:suppressOverlap w:val="0"/>
              <w:rPr>
                <w:rFonts w:asciiTheme="majorHAnsi" w:hAnsiTheme="majorHAnsi"/>
                <w:sz w:val="20"/>
                <w:szCs w:val="20"/>
              </w:rPr>
            </w:pPr>
            <w:r w:rsidRPr="00657672">
              <w:rPr>
                <w:rFonts w:asciiTheme="majorHAnsi" w:hAnsiTheme="majorHAnsi"/>
                <w:sz w:val="22"/>
                <w:szCs w:val="22"/>
              </w:rPr>
              <w:t>Email</w:t>
            </w:r>
            <w:r w:rsidR="003317D4">
              <w:rPr>
                <w:rFonts w:asciiTheme="majorHAnsi" w:hAnsiTheme="majorHAnsi"/>
                <w:sz w:val="20"/>
                <w:szCs w:val="20"/>
              </w:rPr>
              <w:t>:ashwini02724</w:t>
            </w:r>
            <w:r w:rsidRPr="00657672">
              <w:rPr>
                <w:rFonts w:asciiTheme="majorHAnsi" w:hAnsiTheme="majorHAnsi"/>
                <w:sz w:val="20"/>
                <w:szCs w:val="20"/>
              </w:rPr>
              <w:t>@gmail.com</w:t>
            </w:r>
          </w:p>
          <w:p w:rsidR="00657672" w:rsidRDefault="00657672" w:rsidP="00657672">
            <w:pPr>
              <w:pStyle w:val="Contact"/>
              <w:framePr w:wrap="auto" w:vAnchor="margin" w:xAlign="left" w:yAlign="inline"/>
              <w:numPr>
                <w:ilvl w:val="0"/>
                <w:numId w:val="19"/>
              </w:numPr>
              <w:suppressOverlap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Mob.no :9021095532</w:t>
            </w:r>
          </w:p>
          <w:p w:rsidR="00657672" w:rsidRDefault="00657672" w:rsidP="00657672">
            <w:pPr>
              <w:pStyle w:val="Contact"/>
              <w:framePr w:wrap="auto" w:vAnchor="margin" w:xAlign="left" w:yAlign="inline"/>
              <w:numPr>
                <w:ilvl w:val="0"/>
                <w:numId w:val="19"/>
              </w:numPr>
              <w:suppressOverlap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DOB :27/03/1996</w:t>
            </w:r>
          </w:p>
          <w:p w:rsidR="00657672" w:rsidRDefault="00657672" w:rsidP="00657672">
            <w:pPr>
              <w:pStyle w:val="Contact"/>
              <w:framePr w:wrap="auto" w:vAnchor="margin" w:xAlign="left" w:yAlign="inline"/>
              <w:numPr>
                <w:ilvl w:val="0"/>
                <w:numId w:val="19"/>
              </w:numPr>
              <w:suppressOverlap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Civil Status :Single</w:t>
            </w:r>
          </w:p>
          <w:p w:rsidR="00657672" w:rsidRPr="00657672" w:rsidRDefault="00657672" w:rsidP="00657672">
            <w:pPr>
              <w:pStyle w:val="Contact"/>
              <w:framePr w:wrap="auto" w:vAnchor="margin" w:xAlign="left" w:yAlign="inline"/>
              <w:numPr>
                <w:ilvl w:val="0"/>
                <w:numId w:val="19"/>
              </w:numPr>
              <w:suppressOverlap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Address : At post vadachiwadi,dist-satara,taluka-koregoan.415501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D15C1D3EF6CF424DB30B98AB0AABE628"/>
              </w:placeholder>
              <w:temporary/>
              <w:showingPlcHdr/>
            </w:sdtPr>
            <w:sdtEndPr/>
            <w:sdtContent>
              <w:p w:rsidR="008C78F5" w:rsidRPr="00BC2D89" w:rsidRDefault="00FF673C" w:rsidP="00FF673C">
                <w:pPr>
                  <w:pStyle w:val="Heading1"/>
                  <w:outlineLvl w:val="0"/>
                </w:pPr>
                <w:r w:rsidRPr="00BC2D89">
                  <w:t>PROFILE</w:t>
                </w:r>
              </w:p>
            </w:sdtContent>
          </w:sdt>
          <w:p w:rsidR="00B461B7" w:rsidRPr="00BC2D89" w:rsidRDefault="003E1692" w:rsidP="00B461B7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7BF78CA3" wp14:editId="62DB424C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26C383C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B3F29" w:rsidRPr="00BC2D89" w:rsidRDefault="00DB3F29" w:rsidP="00B461B7">
            <w:pPr>
              <w:pStyle w:val="NoSpacing"/>
              <w:rPr>
                <w:rFonts w:asciiTheme="majorHAnsi" w:hAnsiTheme="majorHAnsi"/>
              </w:rPr>
            </w:pPr>
          </w:p>
          <w:p w:rsidR="00727EDF" w:rsidRPr="00727EDF" w:rsidRDefault="00727EDF" w:rsidP="00727EDF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0" w:after="0" w:line="240" w:lineRule="auto"/>
              <w:contextualSpacing w:val="0"/>
              <w:rPr>
                <w:rFonts w:asciiTheme="majorHAnsi" w:hAnsiTheme="majorHAnsi"/>
                <w:sz w:val="20"/>
              </w:rPr>
            </w:pPr>
            <w:r w:rsidRPr="00727EDF">
              <w:rPr>
                <w:rFonts w:asciiTheme="majorHAnsi" w:hAnsiTheme="majorHAnsi"/>
                <w:caps w:val="0"/>
                <w:sz w:val="20"/>
              </w:rPr>
              <w:t>An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Intern</w:t>
            </w:r>
            <w:r w:rsidRPr="00727EDF">
              <w:rPr>
                <w:rFonts w:asciiTheme="majorHAnsi" w:hAnsiTheme="majorHAnsi"/>
                <w:caps w:val="0"/>
                <w:spacing w:val="-2"/>
                <w:sz w:val="20"/>
              </w:rPr>
              <w:t xml:space="preserve"> </w:t>
            </w:r>
            <w:proofErr w:type="gramStart"/>
            <w:r w:rsidRPr="00727EDF">
              <w:rPr>
                <w:rFonts w:asciiTheme="majorHAnsi" w:hAnsiTheme="majorHAnsi"/>
                <w:caps w:val="0"/>
                <w:sz w:val="20"/>
              </w:rPr>
              <w:t>With</w:t>
            </w:r>
            <w:proofErr w:type="gramEnd"/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="007A395C">
              <w:rPr>
                <w:rFonts w:asciiTheme="majorHAnsi" w:hAnsiTheme="majorHAnsi"/>
                <w:caps w:val="0"/>
                <w:sz w:val="20"/>
              </w:rPr>
              <w:t xml:space="preserve">6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Months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Of</w:t>
            </w:r>
            <w:r w:rsidRPr="00727EDF">
              <w:rPr>
                <w:rFonts w:asciiTheme="majorHAnsi" w:hAnsiTheme="majorHAnsi"/>
                <w:caps w:val="0"/>
                <w:spacing w:val="-6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Experience</w:t>
            </w:r>
            <w:r w:rsidRPr="00727EDF">
              <w:rPr>
                <w:rFonts w:asciiTheme="majorHAnsi" w:hAnsiTheme="majorHAnsi"/>
                <w:caps w:val="0"/>
                <w:spacing w:val="-6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In</w:t>
            </w:r>
            <w:r w:rsidRPr="00727EDF">
              <w:rPr>
                <w:rFonts w:asciiTheme="majorHAnsi" w:hAnsiTheme="majorHAnsi"/>
                <w:caps w:val="0"/>
                <w:spacing w:val="-2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Web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Development,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Web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Designing,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Project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Management.</w:t>
            </w:r>
          </w:p>
          <w:p w:rsidR="00727EDF" w:rsidRPr="00727EDF" w:rsidRDefault="00727EDF" w:rsidP="00727EDF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9" w:after="0" w:line="240" w:lineRule="auto"/>
              <w:contextualSpacing w:val="0"/>
              <w:rPr>
                <w:rFonts w:asciiTheme="majorHAnsi" w:hAnsiTheme="majorHAnsi"/>
                <w:sz w:val="20"/>
              </w:rPr>
            </w:pPr>
            <w:r w:rsidRPr="00727EDF">
              <w:rPr>
                <w:rFonts w:asciiTheme="majorHAnsi" w:hAnsiTheme="majorHAnsi"/>
                <w:caps w:val="0"/>
                <w:sz w:val="20"/>
              </w:rPr>
              <w:t>Have</w:t>
            </w:r>
            <w:r w:rsidRPr="00727EDF">
              <w:rPr>
                <w:rFonts w:asciiTheme="majorHAnsi" w:hAnsiTheme="majorHAnsi"/>
                <w:caps w:val="0"/>
                <w:spacing w:val="-6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Experience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In</w:t>
            </w:r>
            <w:r w:rsidRPr="00727EDF">
              <w:rPr>
                <w:rFonts w:asciiTheme="majorHAnsi" w:hAnsiTheme="majorHAnsi"/>
                <w:caps w:val="0"/>
                <w:spacing w:val="-2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Developing</w:t>
            </w:r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Web</w:t>
            </w:r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Pages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Both</w:t>
            </w:r>
            <w:r w:rsidRPr="00727EDF">
              <w:rPr>
                <w:rFonts w:asciiTheme="majorHAnsi" w:hAnsiTheme="majorHAnsi"/>
                <w:caps w:val="0"/>
                <w:spacing w:val="-1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Static</w:t>
            </w:r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And</w:t>
            </w:r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Dynamic.</w:t>
            </w:r>
          </w:p>
          <w:p w:rsidR="00727EDF" w:rsidRPr="00727EDF" w:rsidRDefault="00727EDF" w:rsidP="00727EDF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Theme="majorHAnsi" w:hAnsiTheme="majorHAnsi"/>
                <w:sz w:val="20"/>
              </w:rPr>
            </w:pPr>
            <w:r w:rsidRPr="00727EDF">
              <w:rPr>
                <w:rFonts w:asciiTheme="majorHAnsi" w:hAnsiTheme="majorHAnsi"/>
                <w:caps w:val="0"/>
                <w:sz w:val="20"/>
              </w:rPr>
              <w:t>Hands</w:t>
            </w:r>
            <w:r w:rsidRPr="00727EDF">
              <w:rPr>
                <w:rFonts w:asciiTheme="majorHAnsi" w:hAnsiTheme="majorHAnsi"/>
                <w:caps w:val="0"/>
                <w:spacing w:val="-9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And</w:t>
            </w:r>
            <w:r w:rsidRPr="00727EDF">
              <w:rPr>
                <w:rFonts w:asciiTheme="majorHAnsi" w:hAnsiTheme="majorHAnsi"/>
                <w:caps w:val="0"/>
                <w:spacing w:val="-2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Experience</w:t>
            </w:r>
            <w:r w:rsidRPr="00727EDF">
              <w:rPr>
                <w:rFonts w:asciiTheme="majorHAnsi" w:hAnsiTheme="majorHAnsi"/>
                <w:caps w:val="0"/>
                <w:spacing w:val="-7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On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Html,</w:t>
            </w:r>
            <w:r w:rsidRPr="00727EDF">
              <w:rPr>
                <w:rFonts w:asciiTheme="majorHAnsi" w:hAnsiTheme="majorHAnsi"/>
                <w:caps w:val="0"/>
                <w:spacing w:val="-1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Html5,</w:t>
            </w:r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proofErr w:type="spellStart"/>
            <w:r w:rsidRPr="00727EDF">
              <w:rPr>
                <w:rFonts w:asciiTheme="majorHAnsi" w:hAnsiTheme="majorHAnsi"/>
                <w:caps w:val="0"/>
                <w:sz w:val="20"/>
              </w:rPr>
              <w:t>Css</w:t>
            </w:r>
            <w:proofErr w:type="spellEnd"/>
            <w:r w:rsidRPr="00727EDF">
              <w:rPr>
                <w:rFonts w:asciiTheme="majorHAnsi" w:hAnsiTheme="majorHAnsi"/>
                <w:caps w:val="0"/>
                <w:sz w:val="20"/>
              </w:rPr>
              <w:t>,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Css3,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proofErr w:type="spellStart"/>
            <w:r w:rsidRPr="00727EDF">
              <w:rPr>
                <w:rFonts w:asciiTheme="majorHAnsi" w:hAnsiTheme="majorHAnsi"/>
                <w:caps w:val="0"/>
                <w:sz w:val="20"/>
              </w:rPr>
              <w:t>Jquery</w:t>
            </w:r>
            <w:proofErr w:type="spellEnd"/>
            <w:r w:rsidRPr="00727EDF">
              <w:rPr>
                <w:rFonts w:asciiTheme="majorHAnsi" w:hAnsiTheme="majorHAnsi"/>
                <w:caps w:val="0"/>
                <w:sz w:val="20"/>
              </w:rPr>
              <w:t>,</w:t>
            </w:r>
            <w:r w:rsidRPr="00727EDF">
              <w:rPr>
                <w:rFonts w:asciiTheme="majorHAnsi" w:hAnsiTheme="majorHAnsi"/>
                <w:caps w:val="0"/>
                <w:spacing w:val="37"/>
                <w:sz w:val="20"/>
              </w:rPr>
              <w:t xml:space="preserve"> </w:t>
            </w:r>
            <w:proofErr w:type="spellStart"/>
            <w:r w:rsidRPr="00727EDF">
              <w:rPr>
                <w:rFonts w:asciiTheme="majorHAnsi" w:hAnsiTheme="majorHAnsi"/>
                <w:caps w:val="0"/>
                <w:sz w:val="20"/>
              </w:rPr>
              <w:t>Javascript</w:t>
            </w:r>
            <w:proofErr w:type="spellEnd"/>
            <w:r w:rsidRPr="00727EDF">
              <w:rPr>
                <w:rFonts w:asciiTheme="majorHAnsi" w:hAnsiTheme="majorHAnsi"/>
                <w:caps w:val="0"/>
                <w:sz w:val="20"/>
              </w:rPr>
              <w:t>,</w:t>
            </w:r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Bootstrap.</w:t>
            </w:r>
          </w:p>
          <w:p w:rsidR="00727EDF" w:rsidRPr="00B41AAB" w:rsidRDefault="00727EDF" w:rsidP="00727EDF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Theme="majorHAnsi" w:hAnsiTheme="majorHAnsi"/>
                <w:sz w:val="20"/>
              </w:rPr>
            </w:pPr>
            <w:r w:rsidRPr="00727EDF">
              <w:rPr>
                <w:rFonts w:asciiTheme="majorHAnsi" w:hAnsiTheme="majorHAnsi"/>
                <w:caps w:val="0"/>
                <w:sz w:val="20"/>
              </w:rPr>
              <w:t>Good</w:t>
            </w:r>
            <w:r w:rsidRPr="00727EDF">
              <w:rPr>
                <w:rFonts w:asciiTheme="majorHAnsi" w:hAnsiTheme="majorHAnsi"/>
                <w:caps w:val="0"/>
                <w:spacing w:val="-8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Knowledge</w:t>
            </w:r>
            <w:r w:rsidRPr="00727EDF">
              <w:rPr>
                <w:rFonts w:asciiTheme="majorHAnsi" w:hAnsiTheme="majorHAnsi"/>
                <w:caps w:val="0"/>
                <w:spacing w:val="-11"/>
                <w:sz w:val="20"/>
              </w:rPr>
              <w:t xml:space="preserve"> </w:t>
            </w:r>
            <w:proofErr w:type="gramStart"/>
            <w:r w:rsidRPr="00727EDF">
              <w:rPr>
                <w:rFonts w:asciiTheme="majorHAnsi" w:hAnsiTheme="majorHAnsi"/>
                <w:caps w:val="0"/>
                <w:sz w:val="20"/>
              </w:rPr>
              <w:t>Of</w:t>
            </w:r>
            <w:proofErr w:type="gramEnd"/>
            <w:r w:rsidRPr="00727EDF">
              <w:rPr>
                <w:rFonts w:asciiTheme="majorHAnsi" w:hAnsiTheme="majorHAnsi"/>
                <w:caps w:val="0"/>
                <w:spacing w:val="-10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Software</w:t>
            </w:r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Development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Life</w:t>
            </w:r>
            <w:r w:rsidRPr="00727EDF">
              <w:rPr>
                <w:rFonts w:asciiTheme="majorHAnsi" w:hAnsiTheme="majorHAnsi"/>
                <w:caps w:val="0"/>
                <w:spacing w:val="-6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Cycle</w:t>
            </w:r>
            <w:r w:rsidRPr="00727EDF">
              <w:rPr>
                <w:rFonts w:asciiTheme="majorHAnsi" w:hAnsiTheme="majorHAnsi"/>
                <w:caps w:val="0"/>
                <w:spacing w:val="-7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Methodologies.</w:t>
            </w:r>
          </w:p>
          <w:p w:rsidR="00B41AAB" w:rsidRPr="00727EDF" w:rsidRDefault="00B41AAB" w:rsidP="00727EDF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Theme="majorHAnsi" w:hAnsiTheme="majorHAnsi"/>
                <w:sz w:val="20"/>
              </w:rPr>
            </w:pPr>
            <w:r w:rsidRPr="00727EDF">
              <w:rPr>
                <w:rFonts w:asciiTheme="majorHAnsi" w:hAnsiTheme="majorHAnsi"/>
                <w:caps w:val="0"/>
                <w:sz w:val="20"/>
              </w:rPr>
              <w:t>Good</w:t>
            </w:r>
            <w:r w:rsidRPr="00727EDF">
              <w:rPr>
                <w:rFonts w:asciiTheme="majorHAnsi" w:hAnsiTheme="majorHAnsi"/>
                <w:caps w:val="0"/>
                <w:spacing w:val="-8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Knowledge</w:t>
            </w:r>
            <w:r w:rsidRPr="00727EDF">
              <w:rPr>
                <w:rFonts w:asciiTheme="majorHAnsi" w:hAnsiTheme="majorHAnsi"/>
                <w:caps w:val="0"/>
                <w:spacing w:val="-11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Of</w:t>
            </w:r>
            <w:r w:rsidR="00E72CA1">
              <w:rPr>
                <w:rFonts w:asciiTheme="majorHAnsi" w:hAnsiTheme="majorHAnsi"/>
                <w:caps w:val="0"/>
                <w:sz w:val="20"/>
              </w:rPr>
              <w:t xml:space="preserve"> Java </w:t>
            </w:r>
            <w:r w:rsidR="00501C60">
              <w:rPr>
                <w:rFonts w:asciiTheme="majorHAnsi" w:hAnsiTheme="majorHAnsi"/>
                <w:caps w:val="0"/>
                <w:sz w:val="20"/>
              </w:rPr>
              <w:t>,</w:t>
            </w:r>
            <w:proofErr w:type="spellStart"/>
            <w:r w:rsidR="00501C60">
              <w:rPr>
                <w:rFonts w:asciiTheme="majorHAnsi" w:hAnsiTheme="majorHAnsi"/>
                <w:caps w:val="0"/>
                <w:sz w:val="20"/>
              </w:rPr>
              <w:t>Mysql</w:t>
            </w:r>
            <w:proofErr w:type="spellEnd"/>
            <w:r w:rsidR="00501C60">
              <w:rPr>
                <w:rFonts w:asciiTheme="majorHAnsi" w:hAnsiTheme="majorHAnsi"/>
                <w:caps w:val="0"/>
                <w:sz w:val="20"/>
              </w:rPr>
              <w:t xml:space="preserve"> </w:t>
            </w:r>
            <w:r w:rsidR="00C53A01">
              <w:rPr>
                <w:rFonts w:asciiTheme="majorHAnsi" w:hAnsiTheme="majorHAnsi"/>
                <w:caps w:val="0"/>
                <w:sz w:val="20"/>
              </w:rPr>
              <w:t>,</w:t>
            </w:r>
            <w:proofErr w:type="spellStart"/>
            <w:r w:rsidR="00C53A01">
              <w:rPr>
                <w:rFonts w:asciiTheme="majorHAnsi" w:hAnsiTheme="majorHAnsi"/>
                <w:caps w:val="0"/>
                <w:sz w:val="20"/>
              </w:rPr>
              <w:t>Wordpress</w:t>
            </w:r>
            <w:proofErr w:type="spellEnd"/>
            <w:r w:rsidR="00C53A01">
              <w:rPr>
                <w:rFonts w:asciiTheme="majorHAnsi" w:hAnsiTheme="majorHAnsi"/>
                <w:caps w:val="0"/>
                <w:sz w:val="20"/>
              </w:rPr>
              <w:t xml:space="preserve"> and </w:t>
            </w:r>
            <w:bookmarkStart w:id="0" w:name="_GoBack"/>
            <w:bookmarkEnd w:id="0"/>
            <w:r w:rsidR="001B0661">
              <w:rPr>
                <w:rFonts w:asciiTheme="majorHAnsi" w:hAnsiTheme="majorHAnsi"/>
                <w:caps w:val="0"/>
                <w:sz w:val="20"/>
              </w:rPr>
              <w:t>PHP</w:t>
            </w:r>
            <w:r w:rsidR="00905ED9">
              <w:rPr>
                <w:rFonts w:asciiTheme="majorHAnsi" w:hAnsiTheme="majorHAnsi"/>
                <w:caps w:val="0"/>
                <w:sz w:val="20"/>
              </w:rPr>
              <w:t>.</w:t>
            </w:r>
          </w:p>
          <w:p w:rsidR="00727EDF" w:rsidRPr="00727EDF" w:rsidRDefault="00727EDF" w:rsidP="00727EDF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9" w:after="0" w:line="240" w:lineRule="auto"/>
              <w:ind w:right="478"/>
              <w:contextualSpacing w:val="0"/>
              <w:rPr>
                <w:rFonts w:asciiTheme="majorHAnsi" w:hAnsiTheme="majorHAnsi"/>
                <w:sz w:val="20"/>
              </w:rPr>
            </w:pPr>
            <w:r w:rsidRPr="00727EDF">
              <w:rPr>
                <w:rFonts w:asciiTheme="majorHAnsi" w:hAnsiTheme="majorHAnsi"/>
                <w:caps w:val="0"/>
                <w:sz w:val="20"/>
              </w:rPr>
              <w:t>Experience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In</w:t>
            </w:r>
            <w:r w:rsidRPr="00727EDF">
              <w:rPr>
                <w:rFonts w:asciiTheme="majorHAnsi" w:hAnsiTheme="majorHAnsi"/>
                <w:caps w:val="0"/>
                <w:spacing w:val="-1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End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To</w:t>
            </w:r>
            <w:r w:rsidRPr="00727EDF">
              <w:rPr>
                <w:rFonts w:asciiTheme="majorHAnsi" w:hAnsiTheme="majorHAnsi"/>
                <w:caps w:val="0"/>
                <w:spacing w:val="-2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End</w:t>
            </w:r>
            <w:r w:rsidRPr="00727EDF">
              <w:rPr>
                <w:rFonts w:asciiTheme="majorHAnsi" w:hAnsiTheme="majorHAnsi"/>
                <w:caps w:val="0"/>
                <w:spacing w:val="-2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Development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Of</w:t>
            </w:r>
            <w:r w:rsidRPr="00727EDF">
              <w:rPr>
                <w:rFonts w:asciiTheme="majorHAnsi" w:hAnsiTheme="majorHAnsi"/>
                <w:caps w:val="0"/>
                <w:spacing w:val="-1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Software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Products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From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Requirement</w:t>
            </w:r>
            <w:r w:rsidRPr="00727EDF">
              <w:rPr>
                <w:rFonts w:asciiTheme="majorHAnsi" w:hAnsiTheme="majorHAnsi"/>
                <w:caps w:val="0"/>
                <w:spacing w:val="-2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Analysis</w:t>
            </w:r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To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System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Study,</w:t>
            </w:r>
            <w:r w:rsidRPr="00727EDF">
              <w:rPr>
                <w:rFonts w:asciiTheme="majorHAnsi" w:hAnsiTheme="majorHAnsi"/>
                <w:caps w:val="0"/>
                <w:spacing w:val="-2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Designing,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Coding</w:t>
            </w:r>
            <w:r w:rsidRPr="00727EDF">
              <w:rPr>
                <w:rFonts w:asciiTheme="majorHAnsi" w:hAnsiTheme="majorHAnsi"/>
                <w:caps w:val="0"/>
                <w:spacing w:val="-42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And</w:t>
            </w:r>
            <w:r w:rsidRPr="00727EDF">
              <w:rPr>
                <w:rFonts w:asciiTheme="majorHAnsi" w:hAnsiTheme="majorHAnsi"/>
                <w:caps w:val="0"/>
                <w:spacing w:val="-1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Testing.</w:t>
            </w:r>
          </w:p>
          <w:p w:rsidR="00727EDF" w:rsidRPr="00727EDF" w:rsidRDefault="00727EDF" w:rsidP="00727EDF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Theme="majorHAnsi" w:hAnsiTheme="majorHAnsi"/>
                <w:sz w:val="20"/>
              </w:rPr>
            </w:pPr>
            <w:r w:rsidRPr="00727EDF">
              <w:rPr>
                <w:rFonts w:asciiTheme="majorHAnsi" w:hAnsiTheme="majorHAnsi"/>
                <w:caps w:val="0"/>
                <w:sz w:val="20"/>
              </w:rPr>
              <w:t>Capability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proofErr w:type="gramStart"/>
            <w:r w:rsidRPr="00727EDF">
              <w:rPr>
                <w:rFonts w:asciiTheme="majorHAnsi" w:hAnsiTheme="majorHAnsi"/>
                <w:caps w:val="0"/>
                <w:sz w:val="20"/>
              </w:rPr>
              <w:t>To</w:t>
            </w:r>
            <w:proofErr w:type="gramEnd"/>
            <w:r w:rsidRPr="00727EDF">
              <w:rPr>
                <w:rFonts w:asciiTheme="majorHAnsi" w:hAnsiTheme="majorHAnsi"/>
                <w:caps w:val="0"/>
                <w:spacing w:val="-8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Expand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Application</w:t>
            </w:r>
            <w:r w:rsidRPr="00727EDF">
              <w:rPr>
                <w:rFonts w:asciiTheme="majorHAnsi" w:hAnsiTheme="majorHAnsi"/>
                <w:caps w:val="0"/>
                <w:spacing w:val="-7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Architecture,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Functional</w:t>
            </w:r>
            <w:r w:rsidRPr="00727EDF">
              <w:rPr>
                <w:rFonts w:asciiTheme="majorHAnsi" w:hAnsiTheme="majorHAnsi"/>
                <w:caps w:val="0"/>
                <w:spacing w:val="-6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And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Detailed</w:t>
            </w:r>
            <w:r w:rsidRPr="00727EDF">
              <w:rPr>
                <w:rFonts w:asciiTheme="majorHAnsi" w:hAnsiTheme="majorHAnsi"/>
                <w:caps w:val="0"/>
                <w:spacing w:val="-8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Design</w:t>
            </w:r>
            <w:r w:rsidRPr="00727EDF">
              <w:rPr>
                <w:rFonts w:asciiTheme="majorHAnsi" w:hAnsiTheme="majorHAnsi"/>
                <w:caps w:val="0"/>
                <w:spacing w:val="-6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Requirements.</w:t>
            </w:r>
          </w:p>
          <w:p w:rsidR="00727EDF" w:rsidRPr="00727EDF" w:rsidRDefault="00727EDF" w:rsidP="00727EDF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62" w:after="0" w:line="240" w:lineRule="auto"/>
              <w:contextualSpacing w:val="0"/>
              <w:rPr>
                <w:rFonts w:asciiTheme="majorHAnsi" w:hAnsiTheme="majorHAnsi"/>
                <w:sz w:val="20"/>
              </w:rPr>
            </w:pPr>
            <w:r w:rsidRPr="00727EDF">
              <w:rPr>
                <w:rFonts w:asciiTheme="majorHAnsi" w:hAnsiTheme="majorHAnsi"/>
                <w:caps w:val="0"/>
                <w:sz w:val="20"/>
              </w:rPr>
              <w:t>Good</w:t>
            </w:r>
            <w:r w:rsidRPr="00727EDF">
              <w:rPr>
                <w:rFonts w:asciiTheme="majorHAnsi" w:hAnsiTheme="majorHAnsi"/>
                <w:caps w:val="0"/>
                <w:spacing w:val="-8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Communication</w:t>
            </w:r>
            <w:r w:rsidRPr="00727EDF">
              <w:rPr>
                <w:rFonts w:asciiTheme="majorHAnsi" w:hAnsiTheme="majorHAnsi"/>
                <w:caps w:val="0"/>
                <w:spacing w:val="-5"/>
                <w:sz w:val="20"/>
              </w:rPr>
              <w:t xml:space="preserve"> </w:t>
            </w:r>
            <w:proofErr w:type="gramStart"/>
            <w:r w:rsidRPr="00727EDF">
              <w:rPr>
                <w:rFonts w:asciiTheme="majorHAnsi" w:hAnsiTheme="majorHAnsi"/>
                <w:caps w:val="0"/>
                <w:sz w:val="20"/>
              </w:rPr>
              <w:t>And</w:t>
            </w:r>
            <w:proofErr w:type="gramEnd"/>
            <w:r w:rsidRPr="00727EDF">
              <w:rPr>
                <w:rFonts w:asciiTheme="majorHAnsi" w:hAnsiTheme="majorHAnsi"/>
                <w:caps w:val="0"/>
                <w:spacing w:val="-4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Interpersonal</w:t>
            </w:r>
            <w:r w:rsidRPr="00727EDF">
              <w:rPr>
                <w:rFonts w:asciiTheme="majorHAnsi" w:hAnsiTheme="majorHAnsi"/>
                <w:caps w:val="0"/>
                <w:spacing w:val="-3"/>
                <w:sz w:val="20"/>
              </w:rPr>
              <w:t xml:space="preserve"> </w:t>
            </w:r>
            <w:r w:rsidRPr="00727EDF">
              <w:rPr>
                <w:rFonts w:asciiTheme="majorHAnsi" w:hAnsiTheme="majorHAnsi"/>
                <w:caps w:val="0"/>
                <w:sz w:val="20"/>
              </w:rPr>
              <w:t>Skills.</w:t>
            </w:r>
          </w:p>
          <w:p w:rsidR="00686284" w:rsidRPr="00BC2D89" w:rsidRDefault="00686284" w:rsidP="00727ED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jc w:val="both"/>
              <w:rPr>
                <w:rFonts w:asciiTheme="majorHAnsi" w:hAnsiTheme="majorHAnsi"/>
              </w:rPr>
            </w:pPr>
          </w:p>
        </w:tc>
      </w:tr>
      <w:tr w:rsidR="00BC2D89" w:rsidRPr="00BC2D89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4975D551A6B243C18E60B6C1A53A19A7"/>
              </w:placeholder>
              <w:temporary/>
              <w:showingPlcHdr/>
            </w:sdtPr>
            <w:sdtEndPr/>
            <w:sdtContent>
              <w:p w:rsidR="00F716E1" w:rsidRPr="00BC2D89" w:rsidRDefault="00FF673C" w:rsidP="00FF673C">
                <w:pPr>
                  <w:pStyle w:val="Heading1"/>
                  <w:outlineLvl w:val="0"/>
                </w:pPr>
                <w:r w:rsidRPr="00BC2D89">
                  <w:t>SKILLS</w:t>
                </w:r>
              </w:p>
            </w:sdtContent>
          </w:sdt>
          <w:p w:rsidR="00F53B71" w:rsidRPr="00BC2D89" w:rsidRDefault="00F53B71" w:rsidP="00F53B71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09521D7F" wp14:editId="2E424C1B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00231C5B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HTML</w:t>
            </w:r>
          </w:p>
          <w:p w:rsidR="000C697A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CSS</w:t>
            </w:r>
          </w:p>
          <w:p w:rsidR="000C697A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HTML5</w:t>
            </w:r>
          </w:p>
          <w:p w:rsidR="000C697A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CSS3</w:t>
            </w:r>
          </w:p>
          <w:p w:rsidR="00C046EE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JAVASCRIPT</w:t>
            </w:r>
          </w:p>
          <w:p w:rsidR="00C046EE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JAVA</w:t>
            </w:r>
          </w:p>
          <w:p w:rsidR="00C046EE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MYSQL</w:t>
            </w:r>
          </w:p>
          <w:p w:rsidR="00C046EE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PHP</w:t>
            </w:r>
          </w:p>
          <w:p w:rsidR="00C046EE" w:rsidRPr="00BC2D89" w:rsidRDefault="00C046EE" w:rsidP="000C697A">
            <w:pPr>
              <w:pStyle w:val="ListParagraph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BOOTSTRAP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:rsidR="00215840" w:rsidRPr="00215840" w:rsidRDefault="00215840" w:rsidP="00215840">
            <w:pPr>
              <w:pStyle w:val="Heading1"/>
              <w:outlineLvl w:val="0"/>
            </w:pPr>
            <w:r>
              <w:t>Internship</w:t>
            </w:r>
          </w:p>
          <w:p w:rsidR="00215840" w:rsidRPr="005F2742" w:rsidRDefault="00215840" w:rsidP="005F2742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406E7FC6" wp14:editId="6A28B235">
                      <wp:extent cx="521970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5" o:spid="_x0000_s1026" alt="Description: 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GTQD4v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CA4E05" w:rsidRDefault="00D51192" w:rsidP="00CA4E05">
            <w:pPr>
              <w:spacing w:line="360" w:lineRule="atLeas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B00313" w:rsidRPr="00CA4E05">
              <w:rPr>
                <w:rFonts w:asciiTheme="majorHAnsi" w:hAnsiTheme="majorHAnsi"/>
                <w:sz w:val="22"/>
                <w:szCs w:val="22"/>
              </w:rPr>
              <w:t>Company Name:</w:t>
            </w:r>
            <w:r w:rsidR="00CA4E05" w:rsidRPr="00CA4E05">
              <w:rPr>
                <w:rFonts w:asciiTheme="majorHAnsi" w:hAnsiTheme="majorHAnsi" w:cs="Arial"/>
                <w:color w:val="202124"/>
                <w:sz w:val="22"/>
                <w:szCs w:val="22"/>
              </w:rPr>
              <w:t xml:space="preserve"> </w:t>
            </w:r>
            <w:r w:rsidR="00CA4E05" w:rsidRPr="00CA4E05">
              <w:rPr>
                <w:rFonts w:asciiTheme="majorHAnsi" w:eastAsia="Times New Roman" w:hAnsiTheme="majorHAnsi" w:cs="Arial"/>
                <w:color w:val="202124"/>
                <w:sz w:val="22"/>
                <w:szCs w:val="22"/>
                <w:lang w:bidi="mr-IN"/>
              </w:rPr>
              <w:t>CNC WEB WORLD</w:t>
            </w:r>
            <w:r w:rsidR="00CA4E05">
              <w:rPr>
                <w:rFonts w:asciiTheme="majorHAnsi" w:eastAsia="Times New Roman" w:hAnsiTheme="majorHAnsi" w:cs="Arial"/>
                <w:color w:val="202124"/>
                <w:sz w:val="22"/>
                <w:szCs w:val="22"/>
                <w:lang w:bidi="mr-IN"/>
              </w:rPr>
              <w:t xml:space="preserve"> </w:t>
            </w:r>
            <w:r w:rsidR="00B00313" w:rsidRPr="00CA4E05">
              <w:rPr>
                <w:rFonts w:asciiTheme="majorHAnsi" w:hAnsiTheme="majorHAnsi"/>
                <w:sz w:val="22"/>
                <w:szCs w:val="22"/>
              </w:rPr>
              <w:t xml:space="preserve">technologies </w:t>
            </w:r>
            <w:proofErr w:type="spellStart"/>
            <w:r w:rsidR="00B00313" w:rsidRPr="00CA4E05">
              <w:rPr>
                <w:rFonts w:asciiTheme="majorHAnsi" w:hAnsiTheme="majorHAnsi"/>
                <w:sz w:val="22"/>
                <w:szCs w:val="22"/>
              </w:rPr>
              <w:t>pvt</w:t>
            </w:r>
            <w:proofErr w:type="spellEnd"/>
            <w:r w:rsidR="00B00313" w:rsidRPr="00CA4E0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B00313" w:rsidRPr="00CA4E05">
              <w:rPr>
                <w:rFonts w:asciiTheme="majorHAnsi" w:hAnsiTheme="majorHAnsi"/>
                <w:sz w:val="22"/>
                <w:szCs w:val="22"/>
              </w:rPr>
              <w:t>ltd</w:t>
            </w:r>
          </w:p>
          <w:p w:rsidR="00B00313" w:rsidRPr="00D51192" w:rsidRDefault="00D51192" w:rsidP="00D51192">
            <w:pPr>
              <w:spacing w:line="360" w:lineRule="atLeast"/>
              <w:rPr>
                <w:rFonts w:asciiTheme="majorHAnsi" w:eastAsia="Times New Roman" w:hAnsiTheme="majorHAnsi" w:cs="Arial"/>
                <w:color w:val="202124"/>
                <w:sz w:val="22"/>
                <w:szCs w:val="22"/>
                <w:lang w:bidi="mr-I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EB24A4">
              <w:rPr>
                <w:rFonts w:asciiTheme="majorHAnsi" w:hAnsiTheme="majorHAnsi"/>
                <w:sz w:val="22"/>
                <w:szCs w:val="22"/>
              </w:rPr>
              <w:t>Duration (July</w:t>
            </w:r>
            <w:r w:rsidR="0093767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12084">
              <w:rPr>
                <w:rFonts w:asciiTheme="majorHAnsi" w:hAnsiTheme="majorHAnsi"/>
                <w:sz w:val="22"/>
                <w:szCs w:val="22"/>
              </w:rPr>
              <w:t xml:space="preserve"> 2022 to </w:t>
            </w:r>
            <w:r w:rsidR="00EB24A4">
              <w:rPr>
                <w:rFonts w:asciiTheme="majorHAnsi" w:hAnsiTheme="majorHAnsi"/>
                <w:sz w:val="22"/>
                <w:szCs w:val="22"/>
              </w:rPr>
              <w:t>Dec</w:t>
            </w:r>
            <w:r w:rsidR="00A43D2B">
              <w:rPr>
                <w:rFonts w:asciiTheme="majorHAnsi" w:hAnsiTheme="majorHAnsi"/>
                <w:sz w:val="22"/>
                <w:szCs w:val="22"/>
              </w:rPr>
              <w:t xml:space="preserve"> 2022</w:t>
            </w:r>
            <w:r w:rsidR="00954C36" w:rsidRPr="00CA4E05">
              <w:rPr>
                <w:rFonts w:asciiTheme="majorHAnsi" w:hAnsiTheme="majorHAnsi"/>
                <w:sz w:val="22"/>
                <w:szCs w:val="22"/>
              </w:rPr>
              <w:t>)</w:t>
            </w:r>
          </w:p>
          <w:p w:rsidR="00B41AAB" w:rsidRPr="00EF3D5B" w:rsidRDefault="00EF3D5B" w:rsidP="00EF3D5B">
            <w:pPr>
              <w:spacing w:before="59" w:line="242" w:lineRule="exact"/>
              <w:ind w:left="360" w:hanging="3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1)</w:t>
            </w:r>
            <w:r w:rsidR="00B41AAB" w:rsidRPr="00EF3D5B">
              <w:rPr>
                <w:rFonts w:asciiTheme="majorHAnsi" w:hAnsiTheme="majorHAnsi"/>
                <w:sz w:val="22"/>
                <w:szCs w:val="22"/>
              </w:rPr>
              <w:t>Role</w:t>
            </w:r>
            <w:r w:rsidR="00B41AAB" w:rsidRPr="00EF3D5B">
              <w:rPr>
                <w:rFonts w:asciiTheme="majorHAnsi" w:hAnsiTheme="majorHAnsi"/>
                <w:spacing w:val="-8"/>
                <w:sz w:val="22"/>
                <w:szCs w:val="22"/>
              </w:rPr>
              <w:t xml:space="preserve"> </w:t>
            </w:r>
            <w:r w:rsidR="00B41AAB" w:rsidRPr="00EF3D5B">
              <w:rPr>
                <w:rFonts w:asciiTheme="majorHAnsi" w:hAnsiTheme="majorHAnsi"/>
                <w:sz w:val="22"/>
                <w:szCs w:val="22"/>
              </w:rPr>
              <w:t>Played:</w:t>
            </w:r>
            <w:r w:rsidR="00B41AAB" w:rsidRPr="00EF3D5B">
              <w:rPr>
                <w:rFonts w:asciiTheme="majorHAnsi" w:hAnsiTheme="majorHAnsi"/>
                <w:spacing w:val="-3"/>
                <w:sz w:val="22"/>
                <w:szCs w:val="22"/>
              </w:rPr>
              <w:t xml:space="preserve"> </w:t>
            </w:r>
            <w:r w:rsidR="00B41AAB" w:rsidRPr="00EF3D5B">
              <w:rPr>
                <w:rFonts w:asciiTheme="majorHAnsi" w:hAnsiTheme="majorHAnsi"/>
                <w:sz w:val="22"/>
                <w:szCs w:val="22"/>
              </w:rPr>
              <w:t>Software</w:t>
            </w:r>
            <w:r w:rsidR="00B41AAB" w:rsidRPr="00EF3D5B">
              <w:rPr>
                <w:rFonts w:asciiTheme="majorHAnsi" w:hAnsiTheme="majorHAnsi"/>
                <w:spacing w:val="-8"/>
                <w:sz w:val="22"/>
                <w:szCs w:val="22"/>
              </w:rPr>
              <w:t xml:space="preserve"> </w:t>
            </w:r>
            <w:r w:rsidR="00B41AAB" w:rsidRPr="00EF3D5B">
              <w:rPr>
                <w:rFonts w:asciiTheme="majorHAnsi" w:hAnsiTheme="majorHAnsi"/>
                <w:sz w:val="22"/>
                <w:szCs w:val="22"/>
              </w:rPr>
              <w:t>Developer</w:t>
            </w:r>
          </w:p>
          <w:p w:rsidR="00DC2EDC" w:rsidRPr="00222F74" w:rsidRDefault="00DC2EDC" w:rsidP="00B41AAB">
            <w:pPr>
              <w:spacing w:before="59" w:line="242" w:lineRule="exact"/>
              <w:ind w:left="136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B41AAB" w:rsidRDefault="00B41AAB" w:rsidP="00B41AAB">
            <w:pPr>
              <w:pStyle w:val="BodyText"/>
              <w:spacing w:line="242" w:lineRule="exact"/>
              <w:ind w:left="131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22F74">
              <w:rPr>
                <w:rFonts w:asciiTheme="majorHAnsi" w:hAnsiTheme="majorHAnsi"/>
                <w:sz w:val="22"/>
                <w:szCs w:val="22"/>
              </w:rPr>
              <w:t>Technologies:</w:t>
            </w:r>
            <w:r w:rsidRPr="00222F74">
              <w:rPr>
                <w:rFonts w:asciiTheme="majorHAnsi" w:hAnsiTheme="majorHAnsi"/>
                <w:spacing w:val="-5"/>
                <w:sz w:val="22"/>
                <w:szCs w:val="22"/>
              </w:rPr>
              <w:t xml:space="preserve"> </w:t>
            </w:r>
            <w:r w:rsidRPr="00222F74">
              <w:rPr>
                <w:rFonts w:asciiTheme="majorHAnsi" w:hAnsiTheme="majorHAnsi"/>
                <w:sz w:val="22"/>
                <w:szCs w:val="22"/>
              </w:rPr>
              <w:t>Html,</w:t>
            </w:r>
            <w:r w:rsidRPr="00222F74">
              <w:rPr>
                <w:rFonts w:asciiTheme="majorHAnsi" w:hAnsiTheme="majorHAnsi"/>
                <w:spacing w:val="-6"/>
                <w:sz w:val="22"/>
                <w:szCs w:val="22"/>
              </w:rPr>
              <w:t xml:space="preserve"> </w:t>
            </w:r>
            <w:r w:rsidRPr="00222F74">
              <w:rPr>
                <w:rFonts w:asciiTheme="majorHAnsi" w:hAnsiTheme="majorHAnsi"/>
                <w:sz w:val="22"/>
                <w:szCs w:val="22"/>
              </w:rPr>
              <w:t>CSS,</w:t>
            </w:r>
            <w:r w:rsidRPr="00222F74">
              <w:rPr>
                <w:rFonts w:asciiTheme="majorHAnsi" w:hAnsiTheme="majorHAnsi"/>
                <w:spacing w:val="-5"/>
                <w:sz w:val="22"/>
                <w:szCs w:val="22"/>
              </w:rPr>
              <w:t xml:space="preserve"> </w:t>
            </w:r>
            <w:r w:rsidRPr="00222F74">
              <w:rPr>
                <w:rFonts w:asciiTheme="majorHAnsi" w:hAnsiTheme="majorHAnsi"/>
                <w:sz w:val="22"/>
                <w:szCs w:val="22"/>
              </w:rPr>
              <w:t>HTML5,</w:t>
            </w:r>
            <w:r w:rsidRPr="00222F74">
              <w:rPr>
                <w:rFonts w:asciiTheme="majorHAnsi" w:hAnsiTheme="majorHAnsi"/>
                <w:spacing w:val="-5"/>
                <w:sz w:val="22"/>
                <w:szCs w:val="22"/>
              </w:rPr>
              <w:t xml:space="preserve"> </w:t>
            </w:r>
            <w:r w:rsidRPr="00222F74">
              <w:rPr>
                <w:rFonts w:asciiTheme="majorHAnsi" w:hAnsiTheme="majorHAnsi"/>
                <w:sz w:val="22"/>
                <w:szCs w:val="22"/>
              </w:rPr>
              <w:t>CSS3,</w:t>
            </w:r>
            <w:r w:rsidRPr="00222F74">
              <w:rPr>
                <w:rFonts w:asciiTheme="majorHAnsi" w:hAnsiTheme="majorHAnsi"/>
                <w:spacing w:val="-3"/>
                <w:sz w:val="22"/>
                <w:szCs w:val="22"/>
              </w:rPr>
              <w:t xml:space="preserve"> </w:t>
            </w:r>
            <w:r w:rsidRPr="00222F74">
              <w:rPr>
                <w:rFonts w:asciiTheme="majorHAnsi" w:hAnsiTheme="majorHAnsi"/>
                <w:sz w:val="22"/>
                <w:szCs w:val="22"/>
              </w:rPr>
              <w:t>JavaScript,</w:t>
            </w:r>
            <w:r w:rsidRPr="00222F74">
              <w:rPr>
                <w:rFonts w:asciiTheme="majorHAnsi" w:hAnsiTheme="majorHAns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222F74">
              <w:rPr>
                <w:rFonts w:asciiTheme="majorHAnsi" w:hAnsiTheme="majorHAnsi"/>
                <w:sz w:val="22"/>
                <w:szCs w:val="22"/>
              </w:rPr>
              <w:t>JQuery</w:t>
            </w:r>
            <w:proofErr w:type="spellEnd"/>
            <w:r w:rsidRPr="00222F74">
              <w:rPr>
                <w:rFonts w:asciiTheme="majorHAnsi" w:hAnsiTheme="majorHAnsi"/>
                <w:spacing w:val="-3"/>
                <w:sz w:val="22"/>
                <w:szCs w:val="22"/>
              </w:rPr>
              <w:t xml:space="preserve"> </w:t>
            </w:r>
            <w:r w:rsidRPr="00222F74">
              <w:rPr>
                <w:rFonts w:asciiTheme="majorHAnsi" w:hAnsiTheme="majorHAnsi"/>
                <w:sz w:val="22"/>
                <w:szCs w:val="22"/>
              </w:rPr>
              <w:t>and</w:t>
            </w:r>
            <w:r w:rsidRPr="00222F74">
              <w:rPr>
                <w:rFonts w:asciiTheme="majorHAnsi" w:hAnsiTheme="majorHAnsi"/>
                <w:spacing w:val="-4"/>
                <w:sz w:val="22"/>
                <w:szCs w:val="22"/>
              </w:rPr>
              <w:t xml:space="preserve"> </w:t>
            </w:r>
            <w:r w:rsidRPr="00222F74">
              <w:rPr>
                <w:rFonts w:asciiTheme="majorHAnsi" w:hAnsiTheme="majorHAnsi"/>
                <w:sz w:val="22"/>
                <w:szCs w:val="22"/>
              </w:rPr>
              <w:t>Bootstrap</w:t>
            </w:r>
          </w:p>
          <w:p w:rsidR="00DC2EDC" w:rsidRPr="00222F74" w:rsidRDefault="00DC2EDC" w:rsidP="00B41AAB">
            <w:pPr>
              <w:pStyle w:val="BodyText"/>
              <w:spacing w:line="242" w:lineRule="exact"/>
              <w:ind w:left="131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B41AAB" w:rsidRDefault="00B41AAB" w:rsidP="003808E9">
            <w:pPr>
              <w:pStyle w:val="BodyText"/>
              <w:spacing w:before="1"/>
              <w:ind w:left="131" w:right="765"/>
              <w:jc w:val="both"/>
              <w:rPr>
                <w:rFonts w:asciiTheme="majorHAnsi" w:hAnsiTheme="majorHAnsi"/>
              </w:rPr>
            </w:pPr>
            <w:r w:rsidRPr="003808E9">
              <w:rPr>
                <w:rFonts w:asciiTheme="majorHAnsi" w:hAnsiTheme="majorHAnsi"/>
                <w:b/>
              </w:rPr>
              <w:t xml:space="preserve">Project Brief: </w:t>
            </w:r>
            <w:r w:rsidRPr="003808E9">
              <w:rPr>
                <w:rFonts w:asciiTheme="majorHAnsi" w:hAnsiTheme="majorHAnsi"/>
              </w:rPr>
              <w:t xml:space="preserve">The purpose of this project is created to provide service in events. This is an event management system </w:t>
            </w:r>
            <w:proofErr w:type="gramStart"/>
            <w:r w:rsidRPr="003808E9">
              <w:rPr>
                <w:rFonts w:asciiTheme="majorHAnsi" w:hAnsiTheme="majorHAnsi"/>
              </w:rPr>
              <w:t>website,</w:t>
            </w:r>
            <w:proofErr w:type="gramEnd"/>
            <w:r w:rsidRPr="003808E9">
              <w:rPr>
                <w:rFonts w:asciiTheme="majorHAnsi" w:hAnsiTheme="majorHAnsi"/>
                <w:spacing w:val="-44"/>
              </w:rPr>
              <w:t xml:space="preserve"> </w:t>
            </w:r>
            <w:proofErr w:type="spellStart"/>
            <w:r w:rsidRPr="003808E9">
              <w:rPr>
                <w:rFonts w:asciiTheme="majorHAnsi" w:hAnsiTheme="majorHAnsi"/>
              </w:rPr>
              <w:t>people’s</w:t>
            </w:r>
            <w:proofErr w:type="spellEnd"/>
            <w:r w:rsidRPr="003808E9">
              <w:rPr>
                <w:rFonts w:asciiTheme="majorHAnsi" w:hAnsiTheme="majorHAnsi"/>
              </w:rPr>
              <w:t xml:space="preserve"> can also book online events. It </w:t>
            </w:r>
            <w:proofErr w:type="gramStart"/>
            <w:r w:rsidRPr="003808E9">
              <w:rPr>
                <w:rFonts w:asciiTheme="majorHAnsi" w:hAnsiTheme="majorHAnsi"/>
              </w:rPr>
              <w:t>provide</w:t>
            </w:r>
            <w:proofErr w:type="gramEnd"/>
            <w:r w:rsidRPr="003808E9">
              <w:rPr>
                <w:rFonts w:asciiTheme="majorHAnsi" w:hAnsiTheme="majorHAnsi"/>
              </w:rPr>
              <w:t xml:space="preserve"> services like Corporate events, political events, social events, wedding events,</w:t>
            </w:r>
            <w:r w:rsidRPr="003808E9">
              <w:rPr>
                <w:rFonts w:asciiTheme="majorHAnsi" w:hAnsiTheme="majorHAnsi"/>
                <w:spacing w:val="1"/>
              </w:rPr>
              <w:t xml:space="preserve"> </w:t>
            </w:r>
            <w:r w:rsidRPr="003808E9">
              <w:rPr>
                <w:rFonts w:asciiTheme="majorHAnsi" w:hAnsiTheme="majorHAnsi"/>
              </w:rPr>
              <w:t>consulting</w:t>
            </w:r>
            <w:r w:rsidRPr="003808E9">
              <w:rPr>
                <w:rFonts w:asciiTheme="majorHAnsi" w:hAnsiTheme="majorHAnsi"/>
                <w:spacing w:val="-2"/>
              </w:rPr>
              <w:t xml:space="preserve"> </w:t>
            </w:r>
            <w:r w:rsidRPr="003808E9">
              <w:rPr>
                <w:rFonts w:asciiTheme="majorHAnsi" w:hAnsiTheme="majorHAnsi"/>
              </w:rPr>
              <w:t>event etc.</w:t>
            </w:r>
          </w:p>
          <w:p w:rsidR="00EF3D5B" w:rsidRPr="003808E9" w:rsidRDefault="00EF3D5B" w:rsidP="003808E9">
            <w:pPr>
              <w:pStyle w:val="BodyText"/>
              <w:spacing w:before="1"/>
              <w:ind w:left="131" w:right="765"/>
              <w:jc w:val="both"/>
              <w:rPr>
                <w:rFonts w:asciiTheme="majorHAnsi" w:hAnsiTheme="majorHAnsi"/>
              </w:rPr>
            </w:pPr>
          </w:p>
          <w:p w:rsidR="00215840" w:rsidRPr="00D37229" w:rsidRDefault="00215840" w:rsidP="00FF673C">
            <w:pPr>
              <w:pStyle w:val="Heading1"/>
              <w:outlineLvl w:val="0"/>
              <w:rPr>
                <w:sz w:val="20"/>
                <w:szCs w:val="20"/>
              </w:rPr>
            </w:pPr>
          </w:p>
          <w:p w:rsidR="0054745D" w:rsidRPr="00BC2D89" w:rsidRDefault="0054745D" w:rsidP="0054745D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36498EF2" wp14:editId="3EFD9EC6">
                      <wp:extent cx="4105275" cy="0"/>
                      <wp:effectExtent l="0" t="0" r="9525" b="1905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275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6" o:spid="_x0000_s1026" alt="Description: 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215840" w:rsidRDefault="00215840" w:rsidP="00FF673C">
            <w:pPr>
              <w:pStyle w:val="Heading1"/>
              <w:outlineLvl w:val="0"/>
            </w:pPr>
          </w:p>
          <w:p w:rsidR="00F716E1" w:rsidRPr="00BC2D89" w:rsidRDefault="00AA37F4" w:rsidP="00FF673C">
            <w:pPr>
              <w:pStyle w:val="Heading1"/>
              <w:outlineLvl w:val="0"/>
            </w:pPr>
            <w:r w:rsidRPr="00BC2D89">
              <w:t>PROJECTS</w:t>
            </w:r>
          </w:p>
          <w:p w:rsidR="00F53B71" w:rsidRDefault="00F53B71" w:rsidP="00F53B71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22C0E900" wp14:editId="5DB75B06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02A82BCB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F1D0D" w:rsidRPr="00BC2D89" w:rsidRDefault="00AF1D0D" w:rsidP="00F53B71">
            <w:pPr>
              <w:pStyle w:val="NoSpacing"/>
              <w:rPr>
                <w:rFonts w:asciiTheme="majorHAnsi" w:hAnsiTheme="majorHAnsi"/>
              </w:rPr>
            </w:pPr>
          </w:p>
          <w:p w:rsidR="00A92389" w:rsidRPr="00BC2D89" w:rsidRDefault="00A92389" w:rsidP="00A92389">
            <w:pPr>
              <w:pStyle w:val="TableParagraph"/>
              <w:spacing w:before="39"/>
              <w:ind w:left="83"/>
              <w:rPr>
                <w:rFonts w:asciiTheme="majorHAnsi" w:hAnsiTheme="majorHAnsi"/>
                <w:b/>
                <w:sz w:val="18"/>
                <w:szCs w:val="18"/>
              </w:rPr>
            </w:pP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“B-Ride:</w:t>
            </w:r>
            <w:r w:rsidRPr="00BC2D89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Ride</w:t>
            </w:r>
            <w:r w:rsidRPr="00BC2D89">
              <w:rPr>
                <w:rFonts w:asciiTheme="majorHAnsi" w:hAnsiTheme="majorHAnsi"/>
                <w:b/>
                <w:spacing w:val="-3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Sharing</w:t>
            </w:r>
            <w:r w:rsidRPr="00BC2D89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with</w:t>
            </w:r>
            <w:r w:rsidRPr="00BC2D89">
              <w:rPr>
                <w:rFonts w:asciiTheme="majorHAnsi" w:hAnsiTheme="majorHAnsi"/>
                <w:b/>
                <w:spacing w:val="-3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Privacy-preservation,</w:t>
            </w:r>
            <w:r w:rsidRPr="00BC2D89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Trust</w:t>
            </w:r>
            <w:r w:rsidRPr="00BC2D89">
              <w:rPr>
                <w:rFonts w:asciiTheme="majorHAnsi" w:hAnsiTheme="majorHAnsi"/>
                <w:b/>
                <w:spacing w:val="-3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and</w:t>
            </w:r>
            <w:r w:rsidRPr="00BC2D89">
              <w:rPr>
                <w:rFonts w:asciiTheme="majorHAnsi" w:hAnsiTheme="majorHAnsi"/>
                <w:b/>
                <w:spacing w:val="-1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>Fair Payment</w:t>
            </w:r>
            <w:r w:rsidRPr="00BC2D89">
              <w:rPr>
                <w:rFonts w:asciiTheme="majorHAnsi" w:hAnsiTheme="majorHAnsi"/>
                <w:b/>
                <w:spacing w:val="-1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atop</w:t>
            </w:r>
            <w:r w:rsidRPr="00BC2D89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BC2D89">
              <w:rPr>
                <w:rFonts w:asciiTheme="majorHAnsi" w:hAnsiTheme="majorHAnsi"/>
                <w:b/>
                <w:sz w:val="18"/>
                <w:szCs w:val="18"/>
              </w:rPr>
              <w:t xml:space="preserve">Public </w:t>
            </w:r>
            <w:proofErr w:type="spellStart"/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Blockchain</w:t>
            </w:r>
            <w:proofErr w:type="spellEnd"/>
            <w:r w:rsidRPr="00BC2D89">
              <w:rPr>
                <w:rFonts w:asciiTheme="majorHAnsi" w:hAnsiTheme="majorHAnsi"/>
                <w:b/>
                <w:sz w:val="18"/>
                <w:szCs w:val="18"/>
              </w:rPr>
              <w:t>.”</w:t>
            </w:r>
          </w:p>
          <w:p w:rsidR="00193281" w:rsidRPr="00BC2D89" w:rsidRDefault="00A92389" w:rsidP="00E56D43">
            <w:pPr>
              <w:pStyle w:val="TableParagraph"/>
              <w:spacing w:before="39"/>
              <w:ind w:left="83"/>
              <w:rPr>
                <w:rFonts w:asciiTheme="majorHAnsi" w:hAnsiTheme="majorHAnsi"/>
                <w:sz w:val="16"/>
                <w:szCs w:val="16"/>
              </w:rPr>
            </w:pPr>
            <w:r w:rsidRPr="00BC2D89">
              <w:rPr>
                <w:rFonts w:asciiTheme="majorHAnsi" w:hAnsiTheme="majorHAnsi"/>
                <w:sz w:val="16"/>
                <w:szCs w:val="16"/>
              </w:rPr>
              <w:t>Duration (2020-2021</w:t>
            </w:r>
            <w:r w:rsidR="000C697A" w:rsidRPr="00BC2D89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A92389" w:rsidRPr="00BC2D89" w:rsidRDefault="00A92389" w:rsidP="00A92389">
            <w:pPr>
              <w:pStyle w:val="TableParagraph"/>
              <w:spacing w:before="26"/>
              <w:ind w:left="83" w:right="117"/>
              <w:rPr>
                <w:rFonts w:asciiTheme="majorHAnsi" w:hAnsiTheme="majorHAnsi" w:cstheme="minorHAnsi"/>
                <w:sz w:val="18"/>
              </w:rPr>
            </w:pPr>
            <w:r w:rsidRPr="00BC2D89">
              <w:rPr>
                <w:rFonts w:asciiTheme="majorHAnsi" w:hAnsiTheme="majorHAnsi" w:cstheme="minorHAnsi"/>
                <w:sz w:val="18"/>
              </w:rPr>
              <w:t xml:space="preserve">       Ride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sharing</w:t>
            </w:r>
            <w:r w:rsidRPr="00BC2D89">
              <w:rPr>
                <w:rFonts w:asciiTheme="majorHAnsi" w:hAnsiTheme="majorHAnsi" w:cstheme="minorHAnsi"/>
                <w:spacing w:val="3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-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we implement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this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project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for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Easy</w:t>
            </w:r>
            <w:r w:rsidRPr="00BC2D89">
              <w:rPr>
                <w:rFonts w:asciiTheme="majorHAnsi" w:hAnsiTheme="majorHAnsi" w:cstheme="minorHAnsi"/>
                <w:spacing w:val="3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ride sharing</w:t>
            </w:r>
            <w:r w:rsidRPr="00BC2D89">
              <w:rPr>
                <w:rFonts w:asciiTheme="majorHAnsi" w:hAnsiTheme="majorHAnsi" w:cstheme="minorHAnsi"/>
                <w:spacing w:val="3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and security</w:t>
            </w:r>
            <w:r w:rsidRPr="00BC2D89">
              <w:rPr>
                <w:rFonts w:asciiTheme="majorHAnsi" w:hAnsiTheme="majorHAnsi" w:cstheme="minorHAnsi"/>
                <w:spacing w:val="3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purposes.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We implement</w:t>
            </w:r>
            <w:r w:rsidRPr="00BC2D89">
              <w:rPr>
                <w:rFonts w:asciiTheme="majorHAnsi" w:hAnsiTheme="majorHAnsi" w:cstheme="minorHAnsi"/>
                <w:spacing w:val="3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this</w:t>
            </w:r>
            <w:r w:rsidRPr="00BC2D89">
              <w:rPr>
                <w:rFonts w:asciiTheme="majorHAnsi" w:hAnsiTheme="majorHAnsi" w:cstheme="minorHAnsi"/>
                <w:spacing w:val="1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project using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java</w:t>
            </w:r>
            <w:r w:rsidRPr="00BC2D89">
              <w:rPr>
                <w:rFonts w:asciiTheme="majorHAnsi" w:hAnsiTheme="majorHAnsi" w:cstheme="minorHAnsi"/>
                <w:spacing w:val="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,</w:t>
            </w:r>
            <w:r w:rsidRPr="00BC2D89">
              <w:rPr>
                <w:rFonts w:asciiTheme="majorHAnsi" w:hAnsiTheme="majorHAnsi" w:cstheme="minorHAnsi"/>
                <w:spacing w:val="1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android, and</w:t>
            </w:r>
            <w:r w:rsidRPr="00BC2D89">
              <w:rPr>
                <w:rFonts w:asciiTheme="majorHAnsi" w:hAnsiTheme="majorHAnsi" w:cstheme="minorHAnsi"/>
                <w:spacing w:val="1"/>
                <w:sz w:val="18"/>
              </w:rPr>
              <w:t xml:space="preserve"> </w:t>
            </w:r>
            <w:proofErr w:type="spellStart"/>
            <w:r w:rsidRPr="00BC2D89">
              <w:rPr>
                <w:rFonts w:asciiTheme="majorHAnsi" w:hAnsiTheme="majorHAnsi" w:cstheme="minorHAnsi"/>
                <w:sz w:val="18"/>
              </w:rPr>
              <w:t>blockchain</w:t>
            </w:r>
            <w:proofErr w:type="spellEnd"/>
            <w:r w:rsidRPr="00BC2D89">
              <w:rPr>
                <w:rFonts w:asciiTheme="majorHAnsi" w:hAnsiTheme="majorHAnsi" w:cstheme="minorHAnsi"/>
                <w:spacing w:val="-3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.due</w:t>
            </w:r>
            <w:r w:rsidRPr="00BC2D89">
              <w:rPr>
                <w:rFonts w:asciiTheme="majorHAnsi" w:hAnsiTheme="majorHAnsi" w:cstheme="minorHAnsi"/>
                <w:spacing w:val="-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to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this</w:t>
            </w:r>
            <w:r w:rsidRPr="00BC2D89">
              <w:rPr>
                <w:rFonts w:asciiTheme="majorHAnsi" w:hAnsiTheme="majorHAnsi" w:cstheme="minorHAnsi"/>
                <w:spacing w:val="-1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application</w:t>
            </w:r>
            <w:r w:rsidRPr="00BC2D89">
              <w:rPr>
                <w:rFonts w:asciiTheme="majorHAnsi" w:hAnsiTheme="majorHAnsi" w:cstheme="minorHAnsi"/>
                <w:spacing w:val="-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rider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can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share</w:t>
            </w:r>
            <w:r w:rsidRPr="00BC2D89">
              <w:rPr>
                <w:rFonts w:asciiTheme="majorHAnsi" w:hAnsiTheme="majorHAnsi" w:cstheme="minorHAnsi"/>
                <w:spacing w:val="3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their</w:t>
            </w:r>
            <w:r w:rsidRPr="00BC2D89">
              <w:rPr>
                <w:rFonts w:asciiTheme="majorHAnsi" w:hAnsiTheme="majorHAnsi" w:cstheme="minorHAnsi"/>
                <w:spacing w:val="-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ride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proofErr w:type="spellStart"/>
            <w:r w:rsidRPr="00BC2D89">
              <w:rPr>
                <w:rFonts w:asciiTheme="majorHAnsi" w:hAnsiTheme="majorHAnsi" w:cstheme="minorHAnsi"/>
                <w:sz w:val="18"/>
              </w:rPr>
              <w:t>eaisly</w:t>
            </w:r>
            <w:proofErr w:type="spellEnd"/>
            <w:r w:rsidRPr="00BC2D89">
              <w:rPr>
                <w:rFonts w:asciiTheme="majorHAnsi" w:hAnsiTheme="majorHAnsi" w:cstheme="minorHAnsi"/>
                <w:spacing w:val="-1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and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proofErr w:type="spellStart"/>
            <w:r w:rsidRPr="00BC2D89">
              <w:rPr>
                <w:rFonts w:asciiTheme="majorHAnsi" w:hAnsiTheme="majorHAnsi" w:cstheme="minorHAnsi"/>
                <w:sz w:val="18"/>
              </w:rPr>
              <w:t>securaly.Rider</w:t>
            </w:r>
            <w:proofErr w:type="spellEnd"/>
            <w:r w:rsidRPr="00BC2D89">
              <w:rPr>
                <w:rFonts w:asciiTheme="majorHAnsi" w:hAnsiTheme="majorHAnsi" w:cstheme="minorHAnsi"/>
                <w:spacing w:val="-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data</w:t>
            </w:r>
            <w:r w:rsidRPr="00BC2D89">
              <w:rPr>
                <w:rFonts w:asciiTheme="majorHAnsi" w:hAnsiTheme="majorHAnsi" w:cstheme="minorHAnsi"/>
                <w:spacing w:val="-3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is</w:t>
            </w:r>
            <w:r w:rsidRPr="00BC2D89">
              <w:rPr>
                <w:rFonts w:asciiTheme="majorHAnsi" w:hAnsiTheme="majorHAnsi" w:cstheme="minorHAnsi"/>
                <w:spacing w:val="-1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in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encrypted</w:t>
            </w:r>
            <w:r w:rsidRPr="00BC2D89">
              <w:rPr>
                <w:rFonts w:asciiTheme="majorHAnsi" w:hAnsiTheme="majorHAnsi" w:cstheme="minorHAnsi"/>
                <w:spacing w:val="-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format</w:t>
            </w:r>
            <w:r w:rsidRPr="00BC2D89">
              <w:rPr>
                <w:rFonts w:asciiTheme="majorHAnsi" w:hAnsiTheme="majorHAnsi" w:cstheme="minorHAnsi"/>
                <w:spacing w:val="-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therefore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no</w:t>
            </w:r>
            <w:r w:rsidRPr="00BC2D89">
              <w:rPr>
                <w:rFonts w:asciiTheme="majorHAnsi" w:hAnsiTheme="majorHAnsi" w:cstheme="minorHAnsi"/>
                <w:spacing w:val="-2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one's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can</w:t>
            </w:r>
            <w:r w:rsidRPr="00BC2D89">
              <w:rPr>
                <w:rFonts w:asciiTheme="majorHAnsi" w:hAnsiTheme="majorHAnsi" w:cstheme="minorHAnsi"/>
                <w:spacing w:val="-4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access</w:t>
            </w:r>
            <w:r w:rsidRPr="00BC2D89">
              <w:rPr>
                <w:rFonts w:asciiTheme="majorHAnsi" w:hAnsiTheme="majorHAnsi" w:cstheme="minorHAnsi"/>
                <w:spacing w:val="-1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rider</w:t>
            </w:r>
            <w:r w:rsidRPr="00BC2D89">
              <w:rPr>
                <w:rFonts w:asciiTheme="majorHAnsi" w:hAnsiTheme="majorHAnsi" w:cstheme="minorHAnsi"/>
                <w:spacing w:val="1"/>
                <w:sz w:val="18"/>
              </w:rPr>
              <w:t xml:space="preserve"> </w:t>
            </w:r>
            <w:r w:rsidRPr="00BC2D89">
              <w:rPr>
                <w:rFonts w:asciiTheme="majorHAnsi" w:hAnsiTheme="majorHAnsi" w:cstheme="minorHAnsi"/>
                <w:sz w:val="18"/>
              </w:rPr>
              <w:t>data.</w:t>
            </w:r>
          </w:p>
          <w:p w:rsidR="00A92389" w:rsidRPr="00BC2D89" w:rsidRDefault="00A92389" w:rsidP="00A92389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</w:p>
          <w:p w:rsidR="00F51E3E" w:rsidRPr="00BC2D89" w:rsidRDefault="00F51E3E" w:rsidP="00F51E3E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5E2BCD98" wp14:editId="517B26F2">
                      <wp:extent cx="4272915" cy="0"/>
                      <wp:effectExtent l="0" t="0" r="13335" b="1905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72915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20" o:spid="_x0000_s1026" alt="Description: 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6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0329F" w:rsidRPr="00BC2D89" w:rsidRDefault="00F0329F" w:rsidP="000C697A">
            <w:pPr>
              <w:pStyle w:val="Date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b/>
                <w:color w:val="1B2331"/>
                <w:w w:val="105"/>
              </w:rPr>
              <w:t>File</w:t>
            </w:r>
            <w:r w:rsidRPr="00BC2D89">
              <w:rPr>
                <w:rFonts w:asciiTheme="majorHAnsi" w:hAnsiTheme="majorHAnsi"/>
                <w:b/>
                <w:color w:val="1B2331"/>
                <w:spacing w:val="-3"/>
                <w:w w:val="105"/>
              </w:rPr>
              <w:t xml:space="preserve"> </w:t>
            </w:r>
            <w:r w:rsidRPr="00BC2D89">
              <w:rPr>
                <w:rFonts w:asciiTheme="majorHAnsi" w:hAnsiTheme="majorHAnsi"/>
                <w:b/>
                <w:color w:val="1B2331"/>
                <w:w w:val="105"/>
              </w:rPr>
              <w:t>Encryption-java</w:t>
            </w:r>
            <w:r w:rsidRPr="00BC2D89">
              <w:rPr>
                <w:rFonts w:asciiTheme="majorHAnsi" w:hAnsiTheme="majorHAnsi"/>
              </w:rPr>
              <w:t xml:space="preserve"> </w:t>
            </w:r>
          </w:p>
          <w:p w:rsidR="00F0329F" w:rsidRPr="00BC2D89" w:rsidRDefault="00F0329F" w:rsidP="00F0329F">
            <w:pPr>
              <w:pStyle w:val="Date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Duration (2017-2018</w:t>
            </w:r>
            <w:r w:rsidR="000C697A" w:rsidRPr="00BC2D89">
              <w:rPr>
                <w:rFonts w:asciiTheme="majorHAnsi" w:hAnsiTheme="majorHAnsi"/>
              </w:rPr>
              <w:t>)</w:t>
            </w:r>
          </w:p>
          <w:p w:rsidR="00F716E1" w:rsidRPr="00BC2D89" w:rsidRDefault="00A4648B" w:rsidP="00F0329F">
            <w:pPr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 xml:space="preserve">    </w:t>
            </w:r>
            <w:r w:rsidR="00F0329F" w:rsidRPr="00BC2D89">
              <w:rPr>
                <w:rFonts w:asciiTheme="majorHAnsi" w:hAnsiTheme="majorHAnsi"/>
              </w:rPr>
              <w:t xml:space="preserve">In this project We have implemented AES processing algorithm. Using </w:t>
            </w:r>
            <w:proofErr w:type="gramStart"/>
            <w:r w:rsidR="00F0329F" w:rsidRPr="00BC2D89">
              <w:rPr>
                <w:rFonts w:asciiTheme="majorHAnsi" w:hAnsiTheme="majorHAnsi"/>
              </w:rPr>
              <w:t>this a</w:t>
            </w:r>
            <w:proofErr w:type="gramEnd"/>
            <w:r w:rsidR="00F0329F" w:rsidRPr="00BC2D89">
              <w:rPr>
                <w:rFonts w:asciiTheme="majorHAnsi" w:hAnsiTheme="majorHAnsi"/>
              </w:rPr>
              <w:t xml:space="preserve"> message was secretly hidden behind any file using a particular</w:t>
            </w:r>
            <w:r w:rsidR="00F0329F" w:rsidRPr="00BC2D89">
              <w:rPr>
                <w:rFonts w:asciiTheme="majorHAnsi" w:hAnsiTheme="majorHAnsi"/>
                <w:spacing w:val="1"/>
              </w:rPr>
              <w:t xml:space="preserve"> </w:t>
            </w:r>
            <w:r w:rsidR="00F0329F" w:rsidRPr="00BC2D89">
              <w:rPr>
                <w:rFonts w:asciiTheme="majorHAnsi" w:hAnsiTheme="majorHAnsi"/>
              </w:rPr>
              <w:t>password. The message behind the file can be only viewed by inserting same password. For this we had created a desktop application using</w:t>
            </w:r>
            <w:r w:rsidR="00F0329F" w:rsidRPr="00BC2D89">
              <w:rPr>
                <w:rFonts w:asciiTheme="majorHAnsi" w:hAnsiTheme="majorHAnsi"/>
                <w:spacing w:val="1"/>
              </w:rPr>
              <w:t xml:space="preserve"> </w:t>
            </w:r>
            <w:proofErr w:type="spellStart"/>
            <w:r w:rsidR="00F0329F" w:rsidRPr="00BC2D89">
              <w:rPr>
                <w:rFonts w:asciiTheme="majorHAnsi" w:hAnsiTheme="majorHAnsi"/>
              </w:rPr>
              <w:t>Netbeans</w:t>
            </w:r>
            <w:proofErr w:type="spellEnd"/>
            <w:r w:rsidR="00F0329F" w:rsidRPr="00BC2D89">
              <w:rPr>
                <w:rFonts w:asciiTheme="majorHAnsi" w:hAnsiTheme="majorHAnsi"/>
              </w:rPr>
              <w:t xml:space="preserve"> and java</w:t>
            </w:r>
            <w:r w:rsidR="00F0329F" w:rsidRPr="00BC2D89">
              <w:rPr>
                <w:rFonts w:asciiTheme="majorHAnsi" w:hAnsiTheme="majorHAnsi"/>
                <w:spacing w:val="-2"/>
              </w:rPr>
              <w:t xml:space="preserve"> </w:t>
            </w:r>
            <w:r w:rsidR="00F0329F" w:rsidRPr="00BC2D89">
              <w:rPr>
                <w:rFonts w:asciiTheme="majorHAnsi" w:hAnsiTheme="majorHAnsi"/>
              </w:rPr>
              <w:t>language.</w:t>
            </w:r>
          </w:p>
          <w:p w:rsidR="00F51E3E" w:rsidRPr="00BC2D89" w:rsidRDefault="00F51E3E" w:rsidP="00F51E3E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7C91ECE0" wp14:editId="05393AD9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2CADC59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E075EA" w:rsidRPr="00BC2D89" w:rsidRDefault="00E075EA" w:rsidP="00E075EA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65"/>
              <w:rPr>
                <w:rFonts w:asciiTheme="majorHAnsi" w:hAnsiTheme="majorHAnsi"/>
              </w:rPr>
            </w:pPr>
          </w:p>
          <w:p w:rsidR="00E075EA" w:rsidRPr="00BC2D89" w:rsidRDefault="00E075EA" w:rsidP="00E075EA">
            <w:pPr>
              <w:pStyle w:val="Heading1"/>
              <w:outlineLvl w:val="0"/>
            </w:pPr>
            <w:r w:rsidRPr="00BC2D89">
              <w:t>courses</w:t>
            </w:r>
            <w:r w:rsidR="009A4804" w:rsidRPr="00BC2D89">
              <w:t xml:space="preserve"> &amp; training</w:t>
            </w:r>
          </w:p>
          <w:p w:rsidR="00E075EA" w:rsidRPr="00BC2D89" w:rsidRDefault="00E075EA" w:rsidP="00E075EA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7F9358D7" wp14:editId="52C43148">
                      <wp:extent cx="521970" cy="0"/>
                      <wp:effectExtent l="0" t="0" r="0" b="0"/>
                      <wp:docPr id="16" name="Straight Connector 1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6" o:spid="_x0000_s1026" alt="Description: 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C1F7ft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E075EA" w:rsidRPr="00BC2D89" w:rsidRDefault="00E075EA" w:rsidP="00E075EA">
            <w:pPr>
              <w:pStyle w:val="NoSpacing"/>
              <w:rPr>
                <w:rFonts w:asciiTheme="majorHAnsi" w:hAnsiTheme="majorHAnsi"/>
              </w:rPr>
            </w:pPr>
          </w:p>
          <w:p w:rsidR="000C697A" w:rsidRPr="00BC2D89" w:rsidRDefault="00A410D8" w:rsidP="000C697A">
            <w:pPr>
              <w:pStyle w:val="Date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Duration (May 2016</w:t>
            </w:r>
            <w:r w:rsidR="000C697A" w:rsidRPr="00BC2D89">
              <w:rPr>
                <w:rFonts w:asciiTheme="majorHAnsi" w:hAnsiTheme="majorHAnsi"/>
              </w:rPr>
              <w:t>)</w:t>
            </w:r>
          </w:p>
          <w:p w:rsidR="000C697A" w:rsidRPr="00BC2D89" w:rsidRDefault="00A410D8" w:rsidP="00A410D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MS-CIT</w:t>
            </w:r>
          </w:p>
          <w:p w:rsidR="00A410D8" w:rsidRPr="00BC2D89" w:rsidRDefault="00A410D8" w:rsidP="00A410D8">
            <w:pPr>
              <w:pStyle w:val="Date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Duration (May 2021)</w:t>
            </w:r>
          </w:p>
          <w:p w:rsidR="00A410D8" w:rsidRPr="00BC2D89" w:rsidRDefault="00D90229" w:rsidP="00A410D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 w:rsidRPr="00BC2D89">
              <w:rPr>
                <w:rFonts w:asciiTheme="majorHAnsi" w:hAnsiTheme="majorHAnsi"/>
                <w:caps w:val="0"/>
              </w:rPr>
              <w:t>Db</w:t>
            </w:r>
            <w:proofErr w:type="spellEnd"/>
            <w:r w:rsidRPr="00BC2D89">
              <w:rPr>
                <w:rFonts w:asciiTheme="majorHAnsi" w:hAnsiTheme="majorHAnsi"/>
                <w:caps w:val="0"/>
              </w:rPr>
              <w:t xml:space="preserve"> </w:t>
            </w:r>
            <w:proofErr w:type="spellStart"/>
            <w:r w:rsidRPr="00BC2D89">
              <w:rPr>
                <w:rFonts w:asciiTheme="majorHAnsi" w:hAnsiTheme="majorHAnsi"/>
                <w:caps w:val="0"/>
              </w:rPr>
              <w:t>Specilization</w:t>
            </w:r>
            <w:proofErr w:type="spellEnd"/>
          </w:p>
          <w:p w:rsidR="00A410D8" w:rsidRPr="00BC2D89" w:rsidRDefault="00A410D8" w:rsidP="009A4804">
            <w:pPr>
              <w:pStyle w:val="Date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Duration (</w:t>
            </w:r>
            <w:proofErr w:type="spellStart"/>
            <w:r w:rsidRPr="00BC2D89">
              <w:rPr>
                <w:rFonts w:asciiTheme="majorHAnsi" w:hAnsiTheme="majorHAnsi"/>
              </w:rPr>
              <w:t>april</w:t>
            </w:r>
            <w:proofErr w:type="spellEnd"/>
            <w:r w:rsidRPr="00BC2D89">
              <w:rPr>
                <w:rFonts w:asciiTheme="majorHAnsi" w:hAnsiTheme="majorHAnsi"/>
              </w:rPr>
              <w:t xml:space="preserve"> 2021)</w:t>
            </w:r>
          </w:p>
          <w:p w:rsidR="00A410D8" w:rsidRPr="00BC2D89" w:rsidRDefault="00D90229" w:rsidP="00A410D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caps w:val="0"/>
              </w:rPr>
              <w:t>Web Development</w:t>
            </w:r>
          </w:p>
          <w:p w:rsidR="009A4804" w:rsidRPr="00BC2D89" w:rsidRDefault="009A4804" w:rsidP="009A4804">
            <w:pPr>
              <w:pStyle w:val="Date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Duration (</w:t>
            </w:r>
            <w:proofErr w:type="spellStart"/>
            <w:r w:rsidRPr="00BC2D89">
              <w:rPr>
                <w:rFonts w:asciiTheme="majorHAnsi" w:hAnsiTheme="majorHAnsi"/>
              </w:rPr>
              <w:t>april</w:t>
            </w:r>
            <w:proofErr w:type="spellEnd"/>
            <w:r w:rsidRPr="00BC2D89">
              <w:rPr>
                <w:rFonts w:asciiTheme="majorHAnsi" w:hAnsiTheme="majorHAnsi"/>
              </w:rPr>
              <w:t xml:space="preserve"> 2021)</w:t>
            </w:r>
          </w:p>
          <w:p w:rsidR="009A4804" w:rsidRPr="00BC2D89" w:rsidRDefault="009A4804" w:rsidP="009A480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 xml:space="preserve"> </w:t>
            </w:r>
            <w:r w:rsidR="00D90229" w:rsidRPr="00BC2D89">
              <w:rPr>
                <w:rFonts w:asciiTheme="majorHAnsi" w:hAnsiTheme="majorHAnsi"/>
                <w:caps w:val="0"/>
              </w:rPr>
              <w:t>Android Development</w:t>
            </w:r>
          </w:p>
          <w:p w:rsidR="00A410D8" w:rsidRPr="00BC2D89" w:rsidRDefault="00A410D8" w:rsidP="00A410D8">
            <w:pPr>
              <w:pStyle w:val="Date"/>
              <w:rPr>
                <w:rFonts w:asciiTheme="majorHAnsi" w:hAnsiTheme="majorHAnsi"/>
              </w:rPr>
            </w:pPr>
          </w:p>
          <w:p w:rsidR="00A410D8" w:rsidRPr="00BC2D89" w:rsidRDefault="00A410D8" w:rsidP="00A410D8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65"/>
              <w:rPr>
                <w:rFonts w:asciiTheme="majorHAnsi" w:hAnsiTheme="majorHAnsi"/>
              </w:rPr>
            </w:pPr>
          </w:p>
          <w:p w:rsidR="00F30063" w:rsidRPr="00BC2D89" w:rsidRDefault="00F30063" w:rsidP="00F30063">
            <w:pPr>
              <w:pStyle w:val="Heading1"/>
              <w:outlineLvl w:val="0"/>
            </w:pPr>
            <w:r w:rsidRPr="00BC2D89">
              <w:t>lANGUAGES</w:t>
            </w:r>
          </w:p>
          <w:p w:rsidR="00F30063" w:rsidRPr="00BC2D89" w:rsidRDefault="00F30063" w:rsidP="00F30063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4BA376B0" wp14:editId="590D2E7B">
                      <wp:extent cx="521970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2" o:spid="_x0000_s1026" alt="Description: 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wR5A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sNZ05YmtF9&#10;QqGPfWJ77xwp6JFlZwdRknIfzSMwox1k7YYQG6LYuwPOVgwHzEKMCm3+UotsLHqfF71hTEzS5dVm&#10;ff2epiIvruoJFzCmT+Atyz8tLwkznzh9jolyUeglJF8bxwbq4bq+qsscoje6u9PGZGfZJtgbZCdB&#10;eyCkBJfe5vqJ5VkkWcbRZe5q6qP8pbOBKcc3UKQVVb6ekuQtfcm7nnmNo+gMU1TFApyr+xNwjs9Q&#10;KBv8N+AFUTJ7lxaw1c7j78pO46VkNcVfFJj6zhI8+O5cJlykoVUsys3PJu/6c7vAnx737ic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A4pLwR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30063" w:rsidRPr="00BC2D89" w:rsidRDefault="00F30063" w:rsidP="00F30063">
            <w:pPr>
              <w:pStyle w:val="NoSpacing"/>
              <w:rPr>
                <w:rFonts w:asciiTheme="majorHAnsi" w:hAnsiTheme="majorHAnsi"/>
              </w:rPr>
            </w:pPr>
          </w:p>
          <w:p w:rsidR="00F716E1" w:rsidRPr="00BC2D89" w:rsidRDefault="00767230" w:rsidP="00E055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caps w:val="0"/>
              </w:rPr>
              <w:t>English</w:t>
            </w:r>
          </w:p>
          <w:p w:rsidR="00E05521" w:rsidRPr="00BC2D89" w:rsidRDefault="00767230" w:rsidP="00E055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caps w:val="0"/>
              </w:rPr>
              <w:t>Hindi</w:t>
            </w:r>
          </w:p>
          <w:p w:rsidR="00427A33" w:rsidRPr="00BC2D89" w:rsidRDefault="00767230" w:rsidP="00E055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caps w:val="0"/>
              </w:rPr>
              <w:t>Marathi</w:t>
            </w:r>
          </w:p>
          <w:p w:rsidR="00427A33" w:rsidRPr="00BC2D89" w:rsidRDefault="00427A33" w:rsidP="00427A33">
            <w:pPr>
              <w:rPr>
                <w:rFonts w:asciiTheme="majorHAnsi" w:hAnsiTheme="majorHAnsi"/>
              </w:rPr>
            </w:pPr>
          </w:p>
          <w:p w:rsidR="00427A33" w:rsidRPr="00BC2D89" w:rsidRDefault="00427A33" w:rsidP="00427A33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65"/>
              <w:rPr>
                <w:rFonts w:asciiTheme="majorHAnsi" w:hAnsiTheme="majorHAnsi"/>
              </w:rPr>
            </w:pPr>
          </w:p>
          <w:p w:rsidR="00427A33" w:rsidRPr="00BC2D89" w:rsidRDefault="00427A33" w:rsidP="00427A33">
            <w:pPr>
              <w:pStyle w:val="Heading1"/>
              <w:outlineLvl w:val="0"/>
            </w:pPr>
            <w:r w:rsidRPr="00BC2D89">
              <w:t>hobbies</w:t>
            </w:r>
          </w:p>
          <w:p w:rsidR="00427A33" w:rsidRPr="00BC2D89" w:rsidRDefault="00427A33" w:rsidP="00427A33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69BCF7C7" wp14:editId="117A77FE">
                      <wp:extent cx="521970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5" o:spid="_x0000_s1026" alt="Description: 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Ag4NQ3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27A33" w:rsidRPr="00BC2D89" w:rsidRDefault="00427A33" w:rsidP="00427A33">
            <w:pPr>
              <w:pStyle w:val="NoSpacing"/>
              <w:rPr>
                <w:rFonts w:asciiTheme="majorHAnsi" w:hAnsiTheme="majorHAnsi"/>
              </w:rPr>
            </w:pPr>
          </w:p>
          <w:p w:rsidR="00E05521" w:rsidRPr="00BC2D89" w:rsidRDefault="00767230" w:rsidP="00427A3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caps w:val="0"/>
              </w:rPr>
              <w:t>Mobile Games</w:t>
            </w:r>
          </w:p>
          <w:p w:rsidR="00427A33" w:rsidRPr="00BC2D89" w:rsidRDefault="00767230" w:rsidP="00427A3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caps w:val="0"/>
              </w:rPr>
              <w:t>Cooking</w:t>
            </w:r>
          </w:p>
        </w:tc>
      </w:tr>
      <w:tr w:rsidR="00BC2D89" w:rsidRPr="00BC2D89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3EBE6FD1EA0E4FB898655CC9B75B6CFA"/>
              </w:placeholder>
              <w:temporary/>
              <w:showingPlcHdr/>
            </w:sdtPr>
            <w:sdtEndPr/>
            <w:sdtContent>
              <w:p w:rsidR="00F716E1" w:rsidRPr="00BC2D89" w:rsidRDefault="00FF673C" w:rsidP="00FF673C">
                <w:pPr>
                  <w:pStyle w:val="Heading1"/>
                  <w:outlineLvl w:val="0"/>
                </w:pPr>
                <w:r w:rsidRPr="00BC2D89">
                  <w:t>EDUCATION</w:t>
                </w:r>
              </w:p>
            </w:sdtContent>
          </w:sdt>
          <w:p w:rsidR="00F53B71" w:rsidRPr="00BC2D89" w:rsidRDefault="00F53B71" w:rsidP="00F53B71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4A8572B8" wp14:editId="7C8ED94D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392D92D8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BC2D89" w:rsidRDefault="00F20A0F" w:rsidP="00F53B71">
            <w:pPr>
              <w:pStyle w:val="Heading2"/>
              <w:outlineLvl w:val="1"/>
              <w:rPr>
                <w:rFonts w:asciiTheme="majorHAnsi" w:hAnsiTheme="majorHAnsi"/>
              </w:rPr>
            </w:pPr>
            <w:proofErr w:type="spellStart"/>
            <w:r w:rsidRPr="00BC2D89">
              <w:rPr>
                <w:rFonts w:asciiTheme="majorHAnsi" w:hAnsiTheme="majorHAnsi"/>
              </w:rPr>
              <w:t>B.tech</w:t>
            </w:r>
            <w:proofErr w:type="spellEnd"/>
            <w:r w:rsidR="00C56876" w:rsidRPr="00BC2D89">
              <w:rPr>
                <w:rFonts w:asciiTheme="majorHAnsi" w:hAnsiTheme="majorHAnsi"/>
              </w:rPr>
              <w:t xml:space="preserve"> (81%)</w:t>
            </w:r>
          </w:p>
          <w:p w:rsidR="00652027" w:rsidRPr="00BC2D89" w:rsidRDefault="00652027" w:rsidP="0065202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C2D89">
              <w:rPr>
                <w:rFonts w:asciiTheme="majorHAnsi" w:hAnsiTheme="majorHAnsi"/>
                <w:sz w:val="20"/>
                <w:szCs w:val="20"/>
              </w:rPr>
              <w:t>Satara</w:t>
            </w:r>
            <w:proofErr w:type="spellEnd"/>
            <w:r w:rsidRPr="00BC2D89">
              <w:rPr>
                <w:rFonts w:asciiTheme="majorHAnsi" w:hAnsiTheme="majorHAnsi"/>
                <w:sz w:val="20"/>
                <w:szCs w:val="20"/>
              </w:rPr>
              <w:t xml:space="preserve"> College of Engineering &amp; Management, Limb, </w:t>
            </w:r>
            <w:proofErr w:type="spellStart"/>
            <w:r w:rsidRPr="00BC2D89">
              <w:rPr>
                <w:rFonts w:asciiTheme="majorHAnsi" w:hAnsiTheme="majorHAnsi"/>
                <w:sz w:val="20"/>
                <w:szCs w:val="20"/>
              </w:rPr>
              <w:t>Satara</w:t>
            </w:r>
            <w:proofErr w:type="spellEnd"/>
            <w:r w:rsidRPr="00BC2D89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F716E1" w:rsidRPr="00BC2D89" w:rsidRDefault="00200C74" w:rsidP="00F53B71">
            <w:pPr>
              <w:pStyle w:val="Date"/>
              <w:rPr>
                <w:rFonts w:asciiTheme="majorHAnsi" w:hAnsiTheme="majorHAnsi"/>
                <w:sz w:val="20"/>
                <w:szCs w:val="20"/>
              </w:rPr>
            </w:pPr>
            <w:r w:rsidRPr="00BC2D89">
              <w:rPr>
                <w:rFonts w:asciiTheme="majorHAnsi" w:hAnsiTheme="majorHAnsi"/>
                <w:sz w:val="20"/>
                <w:szCs w:val="20"/>
              </w:rPr>
              <w:lastRenderedPageBreak/>
              <w:t>(</w:t>
            </w:r>
            <w:r w:rsidR="00F20A0F" w:rsidRPr="00BC2D89">
              <w:rPr>
                <w:rFonts w:asciiTheme="majorHAnsi" w:hAnsiTheme="majorHAnsi"/>
                <w:sz w:val="20"/>
                <w:szCs w:val="20"/>
              </w:rPr>
              <w:t>2018-2021</w:t>
            </w:r>
            <w:r w:rsidRPr="00BC2D89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F51E3E" w:rsidRPr="00BC2D89" w:rsidRDefault="00F51E3E" w:rsidP="00F51E3E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0F3364B9" wp14:editId="41ABC986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23D90C5D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BC2D89" w:rsidRDefault="007D5BE6" w:rsidP="00B54AD3">
            <w:pPr>
              <w:pStyle w:val="Heading2"/>
              <w:outlineLvl w:val="1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Diploma</w:t>
            </w:r>
            <w:r w:rsidR="00C56876" w:rsidRPr="00BC2D89">
              <w:rPr>
                <w:rFonts w:asciiTheme="majorHAnsi" w:hAnsiTheme="majorHAnsi"/>
              </w:rPr>
              <w:t xml:space="preserve"> (69.25%)</w:t>
            </w:r>
          </w:p>
          <w:p w:rsidR="00652027" w:rsidRPr="00BC2D89" w:rsidRDefault="00652027" w:rsidP="0065202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C2D89">
              <w:rPr>
                <w:rFonts w:asciiTheme="majorHAnsi" w:hAnsiTheme="majorHAnsi"/>
                <w:sz w:val="20"/>
                <w:szCs w:val="20"/>
              </w:rPr>
              <w:t>Gourishankar</w:t>
            </w:r>
            <w:proofErr w:type="spellEnd"/>
            <w:r w:rsidRPr="00BC2D89">
              <w:rPr>
                <w:rFonts w:asciiTheme="majorHAnsi" w:hAnsiTheme="majorHAnsi"/>
                <w:sz w:val="20"/>
                <w:szCs w:val="20"/>
              </w:rPr>
              <w:t xml:space="preserve"> Polytechnic Limb</w:t>
            </w:r>
          </w:p>
          <w:p w:rsidR="00B54AD3" w:rsidRPr="00BC2D89" w:rsidRDefault="00200C74" w:rsidP="00B54AD3">
            <w:pPr>
              <w:pStyle w:val="Date"/>
              <w:rPr>
                <w:rFonts w:asciiTheme="majorHAnsi" w:hAnsiTheme="majorHAnsi"/>
                <w:sz w:val="20"/>
                <w:szCs w:val="20"/>
              </w:rPr>
            </w:pPr>
            <w:r w:rsidRPr="00BC2D89">
              <w:rPr>
                <w:rFonts w:asciiTheme="majorHAnsi" w:hAnsiTheme="majorHAnsi"/>
                <w:sz w:val="20"/>
                <w:szCs w:val="20"/>
              </w:rPr>
              <w:t>(</w:t>
            </w:r>
            <w:r w:rsidR="007D5BE6" w:rsidRPr="00BC2D89">
              <w:rPr>
                <w:rFonts w:asciiTheme="majorHAnsi" w:hAnsiTheme="majorHAnsi"/>
                <w:sz w:val="20"/>
                <w:szCs w:val="20"/>
              </w:rPr>
              <w:t>2016-2018</w:t>
            </w:r>
            <w:r w:rsidRPr="00BC2D89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0C697A" w:rsidRPr="00BC2D89" w:rsidRDefault="000C697A" w:rsidP="000C697A">
            <w:pPr>
              <w:rPr>
                <w:rFonts w:asciiTheme="majorHAnsi" w:hAnsiTheme="majorHAnsi"/>
              </w:rPr>
            </w:pPr>
          </w:p>
          <w:p w:rsidR="007D5BE6" w:rsidRPr="00BC2D89" w:rsidRDefault="007D5BE6" w:rsidP="007D5BE6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765EFBFC" wp14:editId="34F5D860">
                      <wp:extent cx="2016000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7" o:spid="_x0000_s1026" alt="Description: 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D5BE6" w:rsidRPr="00BC2D89" w:rsidRDefault="007D5BE6" w:rsidP="007D5BE6">
            <w:pPr>
              <w:pStyle w:val="Heading2"/>
              <w:outlineLvl w:val="1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H.S.C</w:t>
            </w:r>
            <w:r w:rsidR="00C56876" w:rsidRPr="00BC2D89">
              <w:rPr>
                <w:rFonts w:asciiTheme="majorHAnsi" w:hAnsiTheme="majorHAnsi"/>
              </w:rPr>
              <w:t xml:space="preserve"> (46.15%)</w:t>
            </w:r>
          </w:p>
          <w:p w:rsidR="00E4606A" w:rsidRPr="00BC2D89" w:rsidRDefault="00E4606A" w:rsidP="00E4606A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C2D89">
              <w:rPr>
                <w:rFonts w:asciiTheme="majorHAnsi" w:hAnsiTheme="majorHAnsi"/>
                <w:sz w:val="20"/>
                <w:szCs w:val="20"/>
              </w:rPr>
              <w:t>D.P.Bhosale</w:t>
            </w:r>
            <w:proofErr w:type="spellEnd"/>
            <w:r w:rsidRPr="00BC2D89">
              <w:rPr>
                <w:rFonts w:asciiTheme="majorHAnsi" w:hAnsiTheme="majorHAnsi"/>
                <w:sz w:val="20"/>
                <w:szCs w:val="20"/>
              </w:rPr>
              <w:t xml:space="preserve"> college </w:t>
            </w:r>
            <w:proofErr w:type="spellStart"/>
            <w:r w:rsidRPr="00BC2D89">
              <w:rPr>
                <w:rFonts w:asciiTheme="majorHAnsi" w:hAnsiTheme="majorHAnsi"/>
                <w:sz w:val="20"/>
                <w:szCs w:val="20"/>
              </w:rPr>
              <w:t>koregaon</w:t>
            </w:r>
            <w:proofErr w:type="spellEnd"/>
          </w:p>
          <w:p w:rsidR="007D5BE6" w:rsidRPr="00BC2D89" w:rsidRDefault="00200C74" w:rsidP="007D5BE6">
            <w:pPr>
              <w:pStyle w:val="Date"/>
              <w:rPr>
                <w:rFonts w:asciiTheme="majorHAnsi" w:hAnsiTheme="majorHAnsi"/>
                <w:sz w:val="20"/>
                <w:szCs w:val="20"/>
              </w:rPr>
            </w:pPr>
            <w:r w:rsidRPr="00BC2D89">
              <w:rPr>
                <w:rFonts w:asciiTheme="majorHAnsi" w:hAnsiTheme="majorHAnsi"/>
                <w:sz w:val="20"/>
                <w:szCs w:val="20"/>
              </w:rPr>
              <w:t>(</w:t>
            </w:r>
            <w:r w:rsidR="007D5BE6" w:rsidRPr="00BC2D89">
              <w:rPr>
                <w:rFonts w:asciiTheme="majorHAnsi" w:hAnsiTheme="majorHAnsi"/>
                <w:sz w:val="20"/>
                <w:szCs w:val="20"/>
              </w:rPr>
              <w:t>2014-2016</w:t>
            </w:r>
            <w:r w:rsidRPr="00BC2D89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7D5BE6" w:rsidRPr="00BC2D89" w:rsidRDefault="007D5BE6" w:rsidP="007D5BE6">
            <w:pPr>
              <w:pStyle w:val="NoSpacing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  <w:noProof/>
                <w:lang w:bidi="mr-IN"/>
              </w:rPr>
              <mc:AlternateContent>
                <mc:Choice Requires="wps">
                  <w:drawing>
                    <wp:inline distT="0" distB="0" distL="0" distR="0" wp14:anchorId="567AAF05" wp14:editId="3B992BFB">
                      <wp:extent cx="2016000" cy="0"/>
                      <wp:effectExtent l="0" t="0" r="0" b="0"/>
                      <wp:docPr id="9" name="Straight Connector 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9" o:spid="_x0000_s1026" alt="Description: 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D5BE6" w:rsidRPr="00BC2D89" w:rsidRDefault="007D5BE6" w:rsidP="007D5BE6">
            <w:pPr>
              <w:pStyle w:val="Heading2"/>
              <w:outlineLvl w:val="1"/>
              <w:rPr>
                <w:rFonts w:asciiTheme="majorHAnsi" w:hAnsiTheme="majorHAnsi"/>
              </w:rPr>
            </w:pPr>
            <w:r w:rsidRPr="00BC2D89">
              <w:rPr>
                <w:rFonts w:asciiTheme="majorHAnsi" w:hAnsiTheme="majorHAnsi"/>
              </w:rPr>
              <w:t>S.S.C</w:t>
            </w:r>
            <w:r w:rsidR="00C56876" w:rsidRPr="00BC2D89">
              <w:rPr>
                <w:rFonts w:asciiTheme="majorHAnsi" w:hAnsiTheme="majorHAnsi"/>
              </w:rPr>
              <w:t xml:space="preserve"> (75.80%)</w:t>
            </w:r>
          </w:p>
          <w:p w:rsidR="00E4606A" w:rsidRPr="00BC2D89" w:rsidRDefault="00E4606A" w:rsidP="00E4606A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C2D89">
              <w:rPr>
                <w:rFonts w:asciiTheme="majorHAnsi" w:hAnsiTheme="majorHAnsi"/>
                <w:sz w:val="20"/>
                <w:szCs w:val="20"/>
              </w:rPr>
              <w:t>Sarswati</w:t>
            </w:r>
            <w:proofErr w:type="spellEnd"/>
            <w:r w:rsidRPr="00BC2D8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BC2D89">
              <w:rPr>
                <w:rFonts w:asciiTheme="majorHAnsi" w:hAnsiTheme="majorHAnsi"/>
                <w:sz w:val="20"/>
                <w:szCs w:val="20"/>
              </w:rPr>
              <w:t>Vidhaly</w:t>
            </w:r>
            <w:proofErr w:type="spellEnd"/>
            <w:r w:rsidRPr="00BC2D8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BC2D89">
              <w:rPr>
                <w:rFonts w:asciiTheme="majorHAnsi" w:hAnsiTheme="majorHAnsi"/>
                <w:sz w:val="20"/>
                <w:szCs w:val="20"/>
              </w:rPr>
              <w:t>Koregaon</w:t>
            </w:r>
            <w:proofErr w:type="spellEnd"/>
          </w:p>
          <w:p w:rsidR="007D5BE6" w:rsidRPr="00BC2D89" w:rsidRDefault="00200C74" w:rsidP="007D5BE6">
            <w:pPr>
              <w:pStyle w:val="Date"/>
              <w:rPr>
                <w:rFonts w:asciiTheme="majorHAnsi" w:hAnsiTheme="majorHAnsi"/>
                <w:sz w:val="20"/>
                <w:szCs w:val="20"/>
              </w:rPr>
            </w:pPr>
            <w:r w:rsidRPr="00BC2D89">
              <w:rPr>
                <w:rFonts w:asciiTheme="majorHAnsi" w:hAnsiTheme="majorHAnsi"/>
                <w:sz w:val="20"/>
                <w:szCs w:val="20"/>
              </w:rPr>
              <w:t>(</w:t>
            </w:r>
            <w:r w:rsidR="007D5BE6" w:rsidRPr="00BC2D89">
              <w:rPr>
                <w:rFonts w:asciiTheme="majorHAnsi" w:hAnsiTheme="majorHAnsi"/>
                <w:sz w:val="20"/>
                <w:szCs w:val="20"/>
              </w:rPr>
              <w:t>2013-2014</w:t>
            </w:r>
            <w:r w:rsidRPr="00BC2D89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7D5BE6" w:rsidRPr="00BC2D89" w:rsidRDefault="007D5BE6" w:rsidP="007D5BE6">
            <w:pPr>
              <w:rPr>
                <w:rFonts w:asciiTheme="majorHAnsi" w:hAnsiTheme="majorHAnsi"/>
              </w:rPr>
            </w:pPr>
          </w:p>
          <w:p w:rsidR="00F716E1" w:rsidRPr="00BC2D89" w:rsidRDefault="00F716E1" w:rsidP="00B54AD3">
            <w:pPr>
              <w:rPr>
                <w:rFonts w:asciiTheme="majorHAnsi" w:hAnsiTheme="majorHAnsi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BC2D89" w:rsidRDefault="00F716E1" w:rsidP="00241482">
            <w:pPr>
              <w:rPr>
                <w:rFonts w:asciiTheme="majorHAnsi" w:hAnsiTheme="majorHAnsi"/>
              </w:rPr>
            </w:pPr>
          </w:p>
        </w:tc>
      </w:tr>
    </w:tbl>
    <w:p w:rsidR="00535F87" w:rsidRPr="00BC2D89" w:rsidRDefault="00535F87" w:rsidP="007E1FA8">
      <w:pPr>
        <w:rPr>
          <w:rFonts w:asciiTheme="majorHAnsi" w:hAnsiTheme="majorHAnsi"/>
        </w:rPr>
      </w:pPr>
    </w:p>
    <w:sectPr w:rsidR="00535F87" w:rsidRPr="00BC2D89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140" w:rsidRDefault="004B0140" w:rsidP="00BA3E51">
      <w:pPr>
        <w:spacing w:line="240" w:lineRule="auto"/>
      </w:pPr>
      <w:r>
        <w:separator/>
      </w:r>
    </w:p>
  </w:endnote>
  <w:endnote w:type="continuationSeparator" w:id="0">
    <w:p w:rsidR="004B0140" w:rsidRDefault="004B014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140" w:rsidRDefault="004B0140" w:rsidP="00BA3E51">
      <w:pPr>
        <w:spacing w:line="240" w:lineRule="auto"/>
      </w:pPr>
      <w:r>
        <w:separator/>
      </w:r>
    </w:p>
  </w:footnote>
  <w:footnote w:type="continuationSeparator" w:id="0">
    <w:p w:rsidR="004B0140" w:rsidRDefault="004B0140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DDE"/>
    <w:multiLevelType w:val="hybridMultilevel"/>
    <w:tmpl w:val="143A7C0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AC0423"/>
    <w:multiLevelType w:val="hybridMultilevel"/>
    <w:tmpl w:val="B8960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12EC7"/>
    <w:multiLevelType w:val="hybridMultilevel"/>
    <w:tmpl w:val="79342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A168A"/>
    <w:multiLevelType w:val="hybridMultilevel"/>
    <w:tmpl w:val="CC10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E39D5"/>
    <w:multiLevelType w:val="hybridMultilevel"/>
    <w:tmpl w:val="CBF4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D3C1E"/>
    <w:multiLevelType w:val="hybridMultilevel"/>
    <w:tmpl w:val="244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22EE3"/>
    <w:multiLevelType w:val="hybridMultilevel"/>
    <w:tmpl w:val="CB5AB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47327"/>
    <w:multiLevelType w:val="hybridMultilevel"/>
    <w:tmpl w:val="0426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67E01"/>
    <w:multiLevelType w:val="hybridMultilevel"/>
    <w:tmpl w:val="5F26BC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722F89"/>
    <w:multiLevelType w:val="hybridMultilevel"/>
    <w:tmpl w:val="894C9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6407C"/>
    <w:multiLevelType w:val="hybridMultilevel"/>
    <w:tmpl w:val="7F961954"/>
    <w:lvl w:ilvl="0" w:tplc="DAAEBDE4">
      <w:start w:val="1"/>
      <w:numFmt w:val="decimal"/>
      <w:lvlText w:val="%1)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1">
    <w:nsid w:val="51A6241E"/>
    <w:multiLevelType w:val="hybridMultilevel"/>
    <w:tmpl w:val="A5EE23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0C393C"/>
    <w:multiLevelType w:val="hybridMultilevel"/>
    <w:tmpl w:val="C5FA7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385D17"/>
    <w:multiLevelType w:val="hybridMultilevel"/>
    <w:tmpl w:val="2B02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71029"/>
    <w:multiLevelType w:val="hybridMultilevel"/>
    <w:tmpl w:val="49DE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B0A27"/>
    <w:multiLevelType w:val="hybridMultilevel"/>
    <w:tmpl w:val="7D189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47EAA"/>
    <w:multiLevelType w:val="hybridMultilevel"/>
    <w:tmpl w:val="20F4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A39B8"/>
    <w:multiLevelType w:val="hybridMultilevel"/>
    <w:tmpl w:val="12222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B539C"/>
    <w:multiLevelType w:val="hybridMultilevel"/>
    <w:tmpl w:val="B632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25E84"/>
    <w:multiLevelType w:val="hybridMultilevel"/>
    <w:tmpl w:val="846E1704"/>
    <w:lvl w:ilvl="0" w:tplc="5BFEB050">
      <w:numFmt w:val="bullet"/>
      <w:lvlText w:val=""/>
      <w:lvlJc w:val="left"/>
      <w:pPr>
        <w:ind w:left="772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A4ECB36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77CAE36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BC963832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69A67FFA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12EA0E18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F4A051DE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7" w:tplc="45923ED8">
      <w:numFmt w:val="bullet"/>
      <w:lvlText w:val="•"/>
      <w:lvlJc w:val="left"/>
      <w:pPr>
        <w:ind w:left="8046" w:hanging="361"/>
      </w:pPr>
      <w:rPr>
        <w:rFonts w:hint="default"/>
        <w:lang w:val="en-US" w:eastAsia="en-US" w:bidi="ar-SA"/>
      </w:rPr>
    </w:lvl>
    <w:lvl w:ilvl="8" w:tplc="374A75F6">
      <w:numFmt w:val="bullet"/>
      <w:lvlText w:val="•"/>
      <w:lvlJc w:val="left"/>
      <w:pPr>
        <w:ind w:left="9084" w:hanging="3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9"/>
  </w:num>
  <w:num w:numId="5">
    <w:abstractNumId w:val="17"/>
  </w:num>
  <w:num w:numId="6">
    <w:abstractNumId w:val="14"/>
  </w:num>
  <w:num w:numId="7">
    <w:abstractNumId w:val="0"/>
  </w:num>
  <w:num w:numId="8">
    <w:abstractNumId w:val="3"/>
  </w:num>
  <w:num w:numId="9">
    <w:abstractNumId w:val="15"/>
  </w:num>
  <w:num w:numId="10">
    <w:abstractNumId w:val="5"/>
  </w:num>
  <w:num w:numId="11">
    <w:abstractNumId w:val="1"/>
  </w:num>
  <w:num w:numId="12">
    <w:abstractNumId w:val="2"/>
  </w:num>
  <w:num w:numId="13">
    <w:abstractNumId w:val="12"/>
  </w:num>
  <w:num w:numId="14">
    <w:abstractNumId w:val="6"/>
  </w:num>
  <w:num w:numId="15">
    <w:abstractNumId w:val="18"/>
  </w:num>
  <w:num w:numId="16">
    <w:abstractNumId w:val="11"/>
  </w:num>
  <w:num w:numId="17">
    <w:abstractNumId w:val="8"/>
  </w:num>
  <w:num w:numId="18">
    <w:abstractNumId w:val="16"/>
  </w:num>
  <w:num w:numId="19">
    <w:abstractNumId w:val="9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7A"/>
    <w:rsid w:val="000061F5"/>
    <w:rsid w:val="00041F8A"/>
    <w:rsid w:val="00045F2E"/>
    <w:rsid w:val="00055BBC"/>
    <w:rsid w:val="00073BF3"/>
    <w:rsid w:val="00081B51"/>
    <w:rsid w:val="0009253E"/>
    <w:rsid w:val="000A6E00"/>
    <w:rsid w:val="000C697A"/>
    <w:rsid w:val="000C7293"/>
    <w:rsid w:val="000D3891"/>
    <w:rsid w:val="000F3FE2"/>
    <w:rsid w:val="00140582"/>
    <w:rsid w:val="00144334"/>
    <w:rsid w:val="00145059"/>
    <w:rsid w:val="00173B36"/>
    <w:rsid w:val="00175011"/>
    <w:rsid w:val="00177BCB"/>
    <w:rsid w:val="00193281"/>
    <w:rsid w:val="001B0661"/>
    <w:rsid w:val="001E5794"/>
    <w:rsid w:val="001F6D5E"/>
    <w:rsid w:val="00200C74"/>
    <w:rsid w:val="00203194"/>
    <w:rsid w:val="002041B2"/>
    <w:rsid w:val="00212AFF"/>
    <w:rsid w:val="00215840"/>
    <w:rsid w:val="00217454"/>
    <w:rsid w:val="00222F74"/>
    <w:rsid w:val="002251C8"/>
    <w:rsid w:val="0023600D"/>
    <w:rsid w:val="00241482"/>
    <w:rsid w:val="00251F4A"/>
    <w:rsid w:val="00261E7B"/>
    <w:rsid w:val="00293BB8"/>
    <w:rsid w:val="002954B8"/>
    <w:rsid w:val="002A4A92"/>
    <w:rsid w:val="002B0852"/>
    <w:rsid w:val="002C0662"/>
    <w:rsid w:val="002D5478"/>
    <w:rsid w:val="00313578"/>
    <w:rsid w:val="00320ECB"/>
    <w:rsid w:val="003317D4"/>
    <w:rsid w:val="00344FC0"/>
    <w:rsid w:val="00377A0D"/>
    <w:rsid w:val="003808E9"/>
    <w:rsid w:val="00382737"/>
    <w:rsid w:val="00386FEE"/>
    <w:rsid w:val="00397FC8"/>
    <w:rsid w:val="003E02DA"/>
    <w:rsid w:val="003E1692"/>
    <w:rsid w:val="003E7783"/>
    <w:rsid w:val="003F0971"/>
    <w:rsid w:val="00424D2B"/>
    <w:rsid w:val="00427A33"/>
    <w:rsid w:val="00442A0E"/>
    <w:rsid w:val="00443C70"/>
    <w:rsid w:val="00443E1B"/>
    <w:rsid w:val="004641E2"/>
    <w:rsid w:val="004A27B6"/>
    <w:rsid w:val="004A4C74"/>
    <w:rsid w:val="004B0140"/>
    <w:rsid w:val="004E1649"/>
    <w:rsid w:val="004E5226"/>
    <w:rsid w:val="004E6AB2"/>
    <w:rsid w:val="004E70E8"/>
    <w:rsid w:val="004F4E0D"/>
    <w:rsid w:val="00501C60"/>
    <w:rsid w:val="00535F87"/>
    <w:rsid w:val="0054745D"/>
    <w:rsid w:val="00564622"/>
    <w:rsid w:val="005A178A"/>
    <w:rsid w:val="005A3E0B"/>
    <w:rsid w:val="005B3227"/>
    <w:rsid w:val="005D3968"/>
    <w:rsid w:val="005E6B3B"/>
    <w:rsid w:val="005F2742"/>
    <w:rsid w:val="0064705E"/>
    <w:rsid w:val="00652027"/>
    <w:rsid w:val="00657672"/>
    <w:rsid w:val="0068094B"/>
    <w:rsid w:val="00686284"/>
    <w:rsid w:val="006D5661"/>
    <w:rsid w:val="006E7427"/>
    <w:rsid w:val="006F6EB5"/>
    <w:rsid w:val="00727EDF"/>
    <w:rsid w:val="0073402D"/>
    <w:rsid w:val="00737054"/>
    <w:rsid w:val="00767230"/>
    <w:rsid w:val="007924F8"/>
    <w:rsid w:val="00792D43"/>
    <w:rsid w:val="007A395C"/>
    <w:rsid w:val="007B30FE"/>
    <w:rsid w:val="007B7A61"/>
    <w:rsid w:val="007D5BE6"/>
    <w:rsid w:val="007E1FA8"/>
    <w:rsid w:val="007E6083"/>
    <w:rsid w:val="00842748"/>
    <w:rsid w:val="00855181"/>
    <w:rsid w:val="00882F23"/>
    <w:rsid w:val="0089047A"/>
    <w:rsid w:val="008A1020"/>
    <w:rsid w:val="008A1250"/>
    <w:rsid w:val="008A1FCF"/>
    <w:rsid w:val="008B1112"/>
    <w:rsid w:val="008C78F5"/>
    <w:rsid w:val="00905ED9"/>
    <w:rsid w:val="00912084"/>
    <w:rsid w:val="00914419"/>
    <w:rsid w:val="0093767B"/>
    <w:rsid w:val="00940B24"/>
    <w:rsid w:val="0094674F"/>
    <w:rsid w:val="00954C36"/>
    <w:rsid w:val="00962E61"/>
    <w:rsid w:val="00974239"/>
    <w:rsid w:val="00986331"/>
    <w:rsid w:val="009A4804"/>
    <w:rsid w:val="009A6667"/>
    <w:rsid w:val="009C7105"/>
    <w:rsid w:val="009D7AB9"/>
    <w:rsid w:val="00A122BB"/>
    <w:rsid w:val="00A22C00"/>
    <w:rsid w:val="00A37F9E"/>
    <w:rsid w:val="00A410D8"/>
    <w:rsid w:val="00A43D2B"/>
    <w:rsid w:val="00A4648B"/>
    <w:rsid w:val="00A92389"/>
    <w:rsid w:val="00AA37F4"/>
    <w:rsid w:val="00AB3DF6"/>
    <w:rsid w:val="00AB7FE5"/>
    <w:rsid w:val="00AC1E5A"/>
    <w:rsid w:val="00AE478B"/>
    <w:rsid w:val="00AF1D0D"/>
    <w:rsid w:val="00B00313"/>
    <w:rsid w:val="00B06665"/>
    <w:rsid w:val="00B20C4E"/>
    <w:rsid w:val="00B31137"/>
    <w:rsid w:val="00B41AAB"/>
    <w:rsid w:val="00B461B7"/>
    <w:rsid w:val="00B54AD3"/>
    <w:rsid w:val="00B62B99"/>
    <w:rsid w:val="00B643D0"/>
    <w:rsid w:val="00B71E93"/>
    <w:rsid w:val="00B87E22"/>
    <w:rsid w:val="00BA3E51"/>
    <w:rsid w:val="00BA4195"/>
    <w:rsid w:val="00BB3142"/>
    <w:rsid w:val="00BC2D89"/>
    <w:rsid w:val="00BD6049"/>
    <w:rsid w:val="00BF7373"/>
    <w:rsid w:val="00C046EE"/>
    <w:rsid w:val="00C155FC"/>
    <w:rsid w:val="00C532FC"/>
    <w:rsid w:val="00C53A01"/>
    <w:rsid w:val="00C56876"/>
    <w:rsid w:val="00C75D84"/>
    <w:rsid w:val="00C857CB"/>
    <w:rsid w:val="00CA4E05"/>
    <w:rsid w:val="00CA5CD9"/>
    <w:rsid w:val="00D023D2"/>
    <w:rsid w:val="00D04093"/>
    <w:rsid w:val="00D0794D"/>
    <w:rsid w:val="00D140DF"/>
    <w:rsid w:val="00D37229"/>
    <w:rsid w:val="00D42036"/>
    <w:rsid w:val="00D51192"/>
    <w:rsid w:val="00D666BB"/>
    <w:rsid w:val="00D720DF"/>
    <w:rsid w:val="00D85FE5"/>
    <w:rsid w:val="00D90229"/>
    <w:rsid w:val="00D92ED4"/>
    <w:rsid w:val="00D94ABF"/>
    <w:rsid w:val="00D9557C"/>
    <w:rsid w:val="00DB3F29"/>
    <w:rsid w:val="00DC2EDC"/>
    <w:rsid w:val="00DE120F"/>
    <w:rsid w:val="00E05521"/>
    <w:rsid w:val="00E075EA"/>
    <w:rsid w:val="00E20245"/>
    <w:rsid w:val="00E4379F"/>
    <w:rsid w:val="00E4606A"/>
    <w:rsid w:val="00E56D43"/>
    <w:rsid w:val="00E65596"/>
    <w:rsid w:val="00E72CA1"/>
    <w:rsid w:val="00EA0042"/>
    <w:rsid w:val="00EB1D1B"/>
    <w:rsid w:val="00EB24A4"/>
    <w:rsid w:val="00EF3D5B"/>
    <w:rsid w:val="00F0329F"/>
    <w:rsid w:val="00F1510F"/>
    <w:rsid w:val="00F20A0F"/>
    <w:rsid w:val="00F30063"/>
    <w:rsid w:val="00F3411C"/>
    <w:rsid w:val="00F36875"/>
    <w:rsid w:val="00F51E3E"/>
    <w:rsid w:val="00F53B71"/>
    <w:rsid w:val="00F57805"/>
    <w:rsid w:val="00F716E1"/>
    <w:rsid w:val="00F75731"/>
    <w:rsid w:val="00F908C3"/>
    <w:rsid w:val="00F91753"/>
    <w:rsid w:val="00FA14A2"/>
    <w:rsid w:val="00FB1F01"/>
    <w:rsid w:val="00FD557D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1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TableParagraph">
    <w:name w:val="Table Paragraph"/>
    <w:basedOn w:val="Normal"/>
    <w:uiPriority w:val="1"/>
    <w:qFormat/>
    <w:rsid w:val="00A92389"/>
    <w:pPr>
      <w:widowControl w:val="0"/>
      <w:autoSpaceDE w:val="0"/>
      <w:autoSpaceDN w:val="0"/>
      <w:spacing w:before="0" w:after="0" w:line="240" w:lineRule="auto"/>
    </w:pPr>
    <w:rPr>
      <w:rFonts w:ascii="Arial MT" w:eastAsia="Arial MT" w:hAnsi="Arial MT" w:cs="Arial MT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B41AAB"/>
    <w:pPr>
      <w:widowControl w:val="0"/>
      <w:autoSpaceDE w:val="0"/>
      <w:autoSpaceDN w:val="0"/>
      <w:spacing w:before="0" w:after="0" w:line="240" w:lineRule="auto"/>
    </w:pPr>
    <w:rPr>
      <w:rFonts w:ascii="Calibri" w:eastAsia="Calibri" w:hAnsi="Calibri" w:cs="Calibri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1AAB"/>
    <w:rPr>
      <w:rFonts w:ascii="Calibri" w:eastAsia="Calibri" w:hAnsi="Calibri" w:cs="Calibri"/>
      <w:color w:val="auto"/>
      <w:sz w:val="20"/>
      <w:szCs w:val="20"/>
      <w:lang w:val="en-US"/>
    </w:rPr>
  </w:style>
  <w:style w:type="character" w:customStyle="1" w:styleId="osrxxb">
    <w:name w:val="osrxxb"/>
    <w:basedOn w:val="DefaultParagraphFont"/>
    <w:rsid w:val="00CA4E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1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TableParagraph">
    <w:name w:val="Table Paragraph"/>
    <w:basedOn w:val="Normal"/>
    <w:uiPriority w:val="1"/>
    <w:qFormat/>
    <w:rsid w:val="00A92389"/>
    <w:pPr>
      <w:widowControl w:val="0"/>
      <w:autoSpaceDE w:val="0"/>
      <w:autoSpaceDN w:val="0"/>
      <w:spacing w:before="0" w:after="0" w:line="240" w:lineRule="auto"/>
    </w:pPr>
    <w:rPr>
      <w:rFonts w:ascii="Arial MT" w:eastAsia="Arial MT" w:hAnsi="Arial MT" w:cs="Arial MT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B41AAB"/>
    <w:pPr>
      <w:widowControl w:val="0"/>
      <w:autoSpaceDE w:val="0"/>
      <w:autoSpaceDN w:val="0"/>
      <w:spacing w:before="0" w:after="0" w:line="240" w:lineRule="auto"/>
    </w:pPr>
    <w:rPr>
      <w:rFonts w:ascii="Calibri" w:eastAsia="Calibri" w:hAnsi="Calibri" w:cs="Calibri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1AAB"/>
    <w:rPr>
      <w:rFonts w:ascii="Calibri" w:eastAsia="Calibri" w:hAnsi="Calibri" w:cs="Calibri"/>
      <w:color w:val="auto"/>
      <w:sz w:val="20"/>
      <w:szCs w:val="20"/>
      <w:lang w:val="en-US"/>
    </w:rPr>
  </w:style>
  <w:style w:type="character" w:customStyle="1" w:styleId="osrxxb">
    <w:name w:val="osrxxb"/>
    <w:basedOn w:val="DefaultParagraphFont"/>
    <w:rsid w:val="00CA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uja\Downloads\tf670080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63B10E638A49119174878B0884F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2D88-506C-49EE-9E9A-2BC486DFBAB6}"/>
      </w:docPartPr>
      <w:docPartBody>
        <w:p w:rsidR="005A5B42" w:rsidRDefault="009A668B">
          <w:pPr>
            <w:pStyle w:val="0263B10E638A49119174878B0884F6E1"/>
          </w:pPr>
          <w:r w:rsidRPr="00173B36">
            <w:t>CONTACT</w:t>
          </w:r>
        </w:p>
      </w:docPartBody>
    </w:docPart>
    <w:docPart>
      <w:docPartPr>
        <w:name w:val="D15C1D3EF6CF424DB30B98AB0AAB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66A08-EB30-40CA-A9B0-125D259A8F8A}"/>
      </w:docPartPr>
      <w:docPartBody>
        <w:p w:rsidR="005A5B42" w:rsidRDefault="009A668B">
          <w:pPr>
            <w:pStyle w:val="D15C1D3EF6CF424DB30B98AB0AABE628"/>
          </w:pPr>
          <w:r w:rsidRPr="00173B36">
            <w:t>PROFILE</w:t>
          </w:r>
        </w:p>
      </w:docPartBody>
    </w:docPart>
    <w:docPart>
      <w:docPartPr>
        <w:name w:val="4975D551A6B243C18E60B6C1A53A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AC2D5-BB8D-4C61-802C-FF603C748E00}"/>
      </w:docPartPr>
      <w:docPartBody>
        <w:p w:rsidR="005A5B42" w:rsidRDefault="009A668B">
          <w:pPr>
            <w:pStyle w:val="4975D551A6B243C18E60B6C1A53A19A7"/>
          </w:pPr>
          <w:r w:rsidRPr="00173B36">
            <w:t>SKILLS</w:t>
          </w:r>
        </w:p>
      </w:docPartBody>
    </w:docPart>
    <w:docPart>
      <w:docPartPr>
        <w:name w:val="3EBE6FD1EA0E4FB898655CC9B75B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03A88-57FD-4D66-9DB2-F847EE9E938E}"/>
      </w:docPartPr>
      <w:docPartBody>
        <w:p w:rsidR="005A5B42" w:rsidRDefault="009A668B">
          <w:pPr>
            <w:pStyle w:val="3EBE6FD1EA0E4FB898655CC9B75B6CF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8B"/>
    <w:rsid w:val="00241ADE"/>
    <w:rsid w:val="00331E69"/>
    <w:rsid w:val="00360899"/>
    <w:rsid w:val="005A5B42"/>
    <w:rsid w:val="005C084F"/>
    <w:rsid w:val="006B7B8D"/>
    <w:rsid w:val="00845CD6"/>
    <w:rsid w:val="008A40D9"/>
    <w:rsid w:val="009A668B"/>
    <w:rsid w:val="009C6322"/>
    <w:rsid w:val="00A86441"/>
    <w:rsid w:val="00BC1F0B"/>
    <w:rsid w:val="00C76BC8"/>
    <w:rsid w:val="00D1021C"/>
    <w:rsid w:val="00D756B1"/>
    <w:rsid w:val="00DC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92CBC421C7427CB2BB1696A60DC57B">
    <w:name w:val="0692CBC421C7427CB2BB1696A60DC57B"/>
  </w:style>
  <w:style w:type="paragraph" w:customStyle="1" w:styleId="A45D8DBAAFCA4518B04AE94E8631C7C7">
    <w:name w:val="A45D8DBAAFCA4518B04AE94E8631C7C7"/>
  </w:style>
  <w:style w:type="paragraph" w:customStyle="1" w:styleId="0263B10E638A49119174878B0884F6E1">
    <w:name w:val="0263B10E638A49119174878B0884F6E1"/>
  </w:style>
  <w:style w:type="paragraph" w:customStyle="1" w:styleId="7B75133D6030472D88666AC5C27AFA78">
    <w:name w:val="7B75133D6030472D88666AC5C27AFA78"/>
  </w:style>
  <w:style w:type="paragraph" w:customStyle="1" w:styleId="3E9A0DD89ED0478B9DF5D3E4B98176A1">
    <w:name w:val="3E9A0DD89ED0478B9DF5D3E4B98176A1"/>
  </w:style>
  <w:style w:type="paragraph" w:customStyle="1" w:styleId="2C798DA6D7C14DE9B20FDBCEB8D4D693">
    <w:name w:val="2C798DA6D7C14DE9B20FDBCEB8D4D693"/>
  </w:style>
  <w:style w:type="paragraph" w:customStyle="1" w:styleId="D7AA8EFA9AE14C86A96642DACAC18D4D">
    <w:name w:val="D7AA8EFA9AE14C86A96642DACAC18D4D"/>
  </w:style>
  <w:style w:type="paragraph" w:customStyle="1" w:styleId="D15C1D3EF6CF424DB30B98AB0AABE628">
    <w:name w:val="D15C1D3EF6CF424DB30B98AB0AABE628"/>
  </w:style>
  <w:style w:type="paragraph" w:customStyle="1" w:styleId="F252370BA15546318E5CEAB25D7F1FE8">
    <w:name w:val="F252370BA15546318E5CEAB25D7F1FE8"/>
  </w:style>
  <w:style w:type="paragraph" w:customStyle="1" w:styleId="4975D551A6B243C18E60B6C1A53A19A7">
    <w:name w:val="4975D551A6B243C18E60B6C1A53A19A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F81BD" w:themeColor="accent1"/>
      <w:sz w:val="26"/>
      <w:szCs w:val="18"/>
      <w:lang w:val="en-US" w:eastAsia="en-US"/>
    </w:rPr>
  </w:style>
  <w:style w:type="paragraph" w:customStyle="1" w:styleId="20BDEAF754114116A0353B2BB72FB70B">
    <w:name w:val="20BDEAF754114116A0353B2BB72FB70B"/>
  </w:style>
  <w:style w:type="paragraph" w:customStyle="1" w:styleId="1A4F68FF5503450CA802CBACEA42D6C4">
    <w:name w:val="1A4F68FF5503450CA802CBACEA42D6C4"/>
  </w:style>
  <w:style w:type="paragraph" w:customStyle="1" w:styleId="4AF2B734E95F47E79569C519DE336555">
    <w:name w:val="4AF2B734E95F47E79569C519DE336555"/>
  </w:style>
  <w:style w:type="paragraph" w:customStyle="1" w:styleId="3C24E5C8E2564FD1BDE5820809F6ABB2">
    <w:name w:val="3C24E5C8E2564FD1BDE5820809F6ABB2"/>
  </w:style>
  <w:style w:type="paragraph" w:customStyle="1" w:styleId="6189600D52DF492790BA5937EA6D7F9B">
    <w:name w:val="6189600D52DF492790BA5937EA6D7F9B"/>
  </w:style>
  <w:style w:type="paragraph" w:customStyle="1" w:styleId="5247966B96854365AB4CEF25B9624069">
    <w:name w:val="5247966B96854365AB4CEF25B9624069"/>
  </w:style>
  <w:style w:type="paragraph" w:customStyle="1" w:styleId="321ED04B523241AC9BE0FA5A6AFB5D83">
    <w:name w:val="321ED04B523241AC9BE0FA5A6AFB5D83"/>
  </w:style>
  <w:style w:type="paragraph" w:customStyle="1" w:styleId="C3FAE3FB6F84453FA73226C34D2E7A76">
    <w:name w:val="C3FAE3FB6F84453FA73226C34D2E7A76"/>
  </w:style>
  <w:style w:type="paragraph" w:customStyle="1" w:styleId="BCEF60DD10374C3B843F20E483ACD447">
    <w:name w:val="BCEF60DD10374C3B843F20E483ACD447"/>
  </w:style>
  <w:style w:type="paragraph" w:customStyle="1" w:styleId="56383914A9D647E9A2672E325D8412EC">
    <w:name w:val="56383914A9D647E9A2672E325D8412EC"/>
  </w:style>
  <w:style w:type="paragraph" w:customStyle="1" w:styleId="DFBFAA4BB79742A68485A57D8BAE8248">
    <w:name w:val="DFBFAA4BB79742A68485A57D8BAE8248"/>
  </w:style>
  <w:style w:type="paragraph" w:customStyle="1" w:styleId="3EBE6FD1EA0E4FB898655CC9B75B6CFA">
    <w:name w:val="3EBE6FD1EA0E4FB898655CC9B75B6CFA"/>
  </w:style>
  <w:style w:type="paragraph" w:customStyle="1" w:styleId="B63BC4C5ECA8485586DEBA5ACC502266">
    <w:name w:val="B63BC4C5ECA8485586DEBA5ACC502266"/>
  </w:style>
  <w:style w:type="paragraph" w:customStyle="1" w:styleId="C3D2438DB5C6406FB68721EB6AC0118A">
    <w:name w:val="C3D2438DB5C6406FB68721EB6AC0118A"/>
  </w:style>
  <w:style w:type="paragraph" w:customStyle="1" w:styleId="78DF290A3E354A63B7388C37432F0D90">
    <w:name w:val="78DF290A3E354A63B7388C37432F0D90"/>
  </w:style>
  <w:style w:type="paragraph" w:customStyle="1" w:styleId="FCF550680F5346639BCF4AD26EA64DA3">
    <w:name w:val="FCF550680F5346639BCF4AD26EA64DA3"/>
  </w:style>
  <w:style w:type="paragraph" w:customStyle="1" w:styleId="52B75F528EA64586AA62DBDE29A19167">
    <w:name w:val="52B75F528EA64586AA62DBDE29A19167"/>
  </w:style>
  <w:style w:type="paragraph" w:customStyle="1" w:styleId="0E239E9E16C942559F7E7D2D3976A032">
    <w:name w:val="0E239E9E16C942559F7E7D2D3976A032"/>
  </w:style>
  <w:style w:type="paragraph" w:customStyle="1" w:styleId="A0A00BD0F9644142B35EA593B66E2C1C">
    <w:name w:val="A0A00BD0F9644142B35EA593B66E2C1C"/>
    <w:rsid w:val="005A5B42"/>
    <w:pPr>
      <w:spacing w:after="200" w:line="276" w:lineRule="auto"/>
    </w:pPr>
    <w:rPr>
      <w:szCs w:val="20"/>
      <w:lang w:val="en-US" w:eastAsia="en-US" w:bidi="mr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92CBC421C7427CB2BB1696A60DC57B">
    <w:name w:val="0692CBC421C7427CB2BB1696A60DC57B"/>
  </w:style>
  <w:style w:type="paragraph" w:customStyle="1" w:styleId="A45D8DBAAFCA4518B04AE94E8631C7C7">
    <w:name w:val="A45D8DBAAFCA4518B04AE94E8631C7C7"/>
  </w:style>
  <w:style w:type="paragraph" w:customStyle="1" w:styleId="0263B10E638A49119174878B0884F6E1">
    <w:name w:val="0263B10E638A49119174878B0884F6E1"/>
  </w:style>
  <w:style w:type="paragraph" w:customStyle="1" w:styleId="7B75133D6030472D88666AC5C27AFA78">
    <w:name w:val="7B75133D6030472D88666AC5C27AFA78"/>
  </w:style>
  <w:style w:type="paragraph" w:customStyle="1" w:styleId="3E9A0DD89ED0478B9DF5D3E4B98176A1">
    <w:name w:val="3E9A0DD89ED0478B9DF5D3E4B98176A1"/>
  </w:style>
  <w:style w:type="paragraph" w:customStyle="1" w:styleId="2C798DA6D7C14DE9B20FDBCEB8D4D693">
    <w:name w:val="2C798DA6D7C14DE9B20FDBCEB8D4D693"/>
  </w:style>
  <w:style w:type="paragraph" w:customStyle="1" w:styleId="D7AA8EFA9AE14C86A96642DACAC18D4D">
    <w:name w:val="D7AA8EFA9AE14C86A96642DACAC18D4D"/>
  </w:style>
  <w:style w:type="paragraph" w:customStyle="1" w:styleId="D15C1D3EF6CF424DB30B98AB0AABE628">
    <w:name w:val="D15C1D3EF6CF424DB30B98AB0AABE628"/>
  </w:style>
  <w:style w:type="paragraph" w:customStyle="1" w:styleId="F252370BA15546318E5CEAB25D7F1FE8">
    <w:name w:val="F252370BA15546318E5CEAB25D7F1FE8"/>
  </w:style>
  <w:style w:type="paragraph" w:customStyle="1" w:styleId="4975D551A6B243C18E60B6C1A53A19A7">
    <w:name w:val="4975D551A6B243C18E60B6C1A53A19A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F81BD" w:themeColor="accent1"/>
      <w:sz w:val="26"/>
      <w:szCs w:val="18"/>
      <w:lang w:val="en-US" w:eastAsia="en-US"/>
    </w:rPr>
  </w:style>
  <w:style w:type="paragraph" w:customStyle="1" w:styleId="20BDEAF754114116A0353B2BB72FB70B">
    <w:name w:val="20BDEAF754114116A0353B2BB72FB70B"/>
  </w:style>
  <w:style w:type="paragraph" w:customStyle="1" w:styleId="1A4F68FF5503450CA802CBACEA42D6C4">
    <w:name w:val="1A4F68FF5503450CA802CBACEA42D6C4"/>
  </w:style>
  <w:style w:type="paragraph" w:customStyle="1" w:styleId="4AF2B734E95F47E79569C519DE336555">
    <w:name w:val="4AF2B734E95F47E79569C519DE336555"/>
  </w:style>
  <w:style w:type="paragraph" w:customStyle="1" w:styleId="3C24E5C8E2564FD1BDE5820809F6ABB2">
    <w:name w:val="3C24E5C8E2564FD1BDE5820809F6ABB2"/>
  </w:style>
  <w:style w:type="paragraph" w:customStyle="1" w:styleId="6189600D52DF492790BA5937EA6D7F9B">
    <w:name w:val="6189600D52DF492790BA5937EA6D7F9B"/>
  </w:style>
  <w:style w:type="paragraph" w:customStyle="1" w:styleId="5247966B96854365AB4CEF25B9624069">
    <w:name w:val="5247966B96854365AB4CEF25B9624069"/>
  </w:style>
  <w:style w:type="paragraph" w:customStyle="1" w:styleId="321ED04B523241AC9BE0FA5A6AFB5D83">
    <w:name w:val="321ED04B523241AC9BE0FA5A6AFB5D83"/>
  </w:style>
  <w:style w:type="paragraph" w:customStyle="1" w:styleId="C3FAE3FB6F84453FA73226C34D2E7A76">
    <w:name w:val="C3FAE3FB6F84453FA73226C34D2E7A76"/>
  </w:style>
  <w:style w:type="paragraph" w:customStyle="1" w:styleId="BCEF60DD10374C3B843F20E483ACD447">
    <w:name w:val="BCEF60DD10374C3B843F20E483ACD447"/>
  </w:style>
  <w:style w:type="paragraph" w:customStyle="1" w:styleId="56383914A9D647E9A2672E325D8412EC">
    <w:name w:val="56383914A9D647E9A2672E325D8412EC"/>
  </w:style>
  <w:style w:type="paragraph" w:customStyle="1" w:styleId="DFBFAA4BB79742A68485A57D8BAE8248">
    <w:name w:val="DFBFAA4BB79742A68485A57D8BAE8248"/>
  </w:style>
  <w:style w:type="paragraph" w:customStyle="1" w:styleId="3EBE6FD1EA0E4FB898655CC9B75B6CFA">
    <w:name w:val="3EBE6FD1EA0E4FB898655CC9B75B6CFA"/>
  </w:style>
  <w:style w:type="paragraph" w:customStyle="1" w:styleId="B63BC4C5ECA8485586DEBA5ACC502266">
    <w:name w:val="B63BC4C5ECA8485586DEBA5ACC502266"/>
  </w:style>
  <w:style w:type="paragraph" w:customStyle="1" w:styleId="C3D2438DB5C6406FB68721EB6AC0118A">
    <w:name w:val="C3D2438DB5C6406FB68721EB6AC0118A"/>
  </w:style>
  <w:style w:type="paragraph" w:customStyle="1" w:styleId="78DF290A3E354A63B7388C37432F0D90">
    <w:name w:val="78DF290A3E354A63B7388C37432F0D90"/>
  </w:style>
  <w:style w:type="paragraph" w:customStyle="1" w:styleId="FCF550680F5346639BCF4AD26EA64DA3">
    <w:name w:val="FCF550680F5346639BCF4AD26EA64DA3"/>
  </w:style>
  <w:style w:type="paragraph" w:customStyle="1" w:styleId="52B75F528EA64586AA62DBDE29A19167">
    <w:name w:val="52B75F528EA64586AA62DBDE29A19167"/>
  </w:style>
  <w:style w:type="paragraph" w:customStyle="1" w:styleId="0E239E9E16C942559F7E7D2D3976A032">
    <w:name w:val="0E239E9E16C942559F7E7D2D3976A032"/>
  </w:style>
  <w:style w:type="paragraph" w:customStyle="1" w:styleId="A0A00BD0F9644142B35EA593B66E2C1C">
    <w:name w:val="A0A00BD0F9644142B35EA593B66E2C1C"/>
    <w:rsid w:val="005A5B42"/>
    <w:pPr>
      <w:spacing w:after="200" w:line="276" w:lineRule="auto"/>
    </w:pPr>
    <w:rPr>
      <w:szCs w:val="20"/>
      <w:lang w:val="en-US" w:eastAsia="en-US" w:bidi="mr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BF3C78-C9BA-4F32-920E-98F3A001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tf67008005_win32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2022-12-03T19:02:00Z</dcterms:created>
  <dcterms:modified xsi:type="dcterms:W3CDTF">2022-12-23T16:16:00Z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